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241A4B90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2565" w14:textId="77777777" w:rsidR="00811C48" w:rsidRPr="001E7ABE" w:rsidRDefault="00DB2755" w:rsidP="006F5498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D50AB4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1786DD5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val="id-ID"/>
              </w:rPr>
              <w:drawing>
                <wp:inline distT="0" distB="0" distL="0" distR="0" wp14:anchorId="5C47FBA1" wp14:editId="508D2E4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6652478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9C38" w14:textId="77777777" w:rsidR="00321362" w:rsidRPr="00B67595" w:rsidRDefault="001128B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1128B6">
              <w:rPr>
                <w:rFonts w:ascii="Arial Narrow" w:hAnsi="Arial Narrow" w:cs="Tahoma"/>
                <w:sz w:val="36"/>
              </w:rPr>
              <w:t>ISYS6197</w:t>
            </w:r>
          </w:p>
          <w:p w14:paraId="4762E011" w14:textId="77777777" w:rsidR="00235C36" w:rsidRPr="00876A58" w:rsidRDefault="0027030F" w:rsidP="0027030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27030F">
              <w:rPr>
                <w:rFonts w:ascii="Arial Narrow" w:hAnsi="Arial Narrow" w:cs="Tahoma"/>
                <w:sz w:val="36"/>
              </w:rPr>
              <w:t>Business 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73AD035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04EDFE2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3B24" w14:textId="77777777" w:rsidR="00F80742" w:rsidRPr="00876A58" w:rsidRDefault="00B40AEA" w:rsidP="00B40AEA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40AEA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DCD540" w14:textId="534A657D" w:rsidR="000732DF" w:rsidRPr="0036420F" w:rsidRDefault="001F22B4" w:rsidP="00CD0CE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F22B4">
              <w:rPr>
                <w:rFonts w:ascii="Arial" w:hAnsi="Arial" w:cs="Arial"/>
                <w:b/>
                <w:sz w:val="20"/>
              </w:rPr>
              <w:t>O221-ISYS6197-DU01-04</w:t>
            </w:r>
          </w:p>
        </w:tc>
      </w:tr>
      <w:tr w:rsidR="00E0375C" w:rsidRPr="00876A58" w14:paraId="7977EF2A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93BC20F" w14:textId="38B1E720" w:rsidR="00535DA7" w:rsidRPr="0083398D" w:rsidRDefault="00535DA7" w:rsidP="0083398D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D50AB4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D50A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66EA6"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="00F93ABC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F93AB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F93AB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F93ABC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D66EA6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1F22B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F93ABC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93ABC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3C7503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1F22B4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909383" w14:textId="77777777" w:rsidR="00D37E0D" w:rsidRPr="001E7ABE" w:rsidRDefault="002E3324" w:rsidP="00BD24B3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D50AB4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BD24B3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091F11A7" w14:textId="77777777" w:rsidR="0044612B" w:rsidRDefault="0044612B" w:rsidP="0044612B">
      <w:pPr>
        <w:rPr>
          <w:lang w:val="id-ID"/>
        </w:rPr>
      </w:pPr>
      <w:r>
        <w:rPr>
          <w:lang w:val="id-ID"/>
        </w:rPr>
        <w:tab/>
      </w:r>
    </w:p>
    <w:p w14:paraId="07F4DCA8" w14:textId="77777777" w:rsidR="0044612B" w:rsidRDefault="0044612B" w:rsidP="0044612B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Learning Outcomes</w:t>
      </w:r>
    </w:p>
    <w:p w14:paraId="57C1DA38" w14:textId="77777777" w:rsidR="0044612B" w:rsidRDefault="0044612B" w:rsidP="0044612B">
      <w:pPr>
        <w:numPr>
          <w:ilvl w:val="0"/>
          <w:numId w:val="43"/>
        </w:numPr>
        <w:tabs>
          <w:tab w:val="left" w:pos="360"/>
        </w:tabs>
        <w:ind w:left="360"/>
        <w:jc w:val="both"/>
        <w:rPr>
          <w:noProof/>
          <w:lang w:val="id-ID"/>
        </w:rPr>
      </w:pPr>
      <w:r>
        <w:t>Explain Object Oriented concept</w:t>
      </w:r>
    </w:p>
    <w:p w14:paraId="42DD713B" w14:textId="77777777" w:rsidR="0044612B" w:rsidRDefault="0044612B" w:rsidP="0044612B">
      <w:pPr>
        <w:numPr>
          <w:ilvl w:val="0"/>
          <w:numId w:val="43"/>
        </w:numPr>
        <w:tabs>
          <w:tab w:val="left" w:pos="360"/>
        </w:tabs>
        <w:ind w:left="360"/>
        <w:jc w:val="both"/>
        <w:rPr>
          <w:noProof/>
          <w:lang w:val="id-ID"/>
        </w:rPr>
      </w:pPr>
      <w:r>
        <w:t>Solve the algorithm problem using Object Oriented concept</w:t>
      </w:r>
    </w:p>
    <w:p w14:paraId="444DCAF0" w14:textId="77777777" w:rsidR="0044612B" w:rsidRDefault="0044612B" w:rsidP="0044612B">
      <w:pPr>
        <w:pStyle w:val="Heading2"/>
      </w:pPr>
      <w:r>
        <w:rPr>
          <w:rFonts w:ascii="Times New Roman" w:hAnsi="Times New Roman"/>
          <w:color w:val="auto"/>
          <w:sz w:val="24"/>
          <w:szCs w:val="24"/>
        </w:rPr>
        <w:t>Topic</w:t>
      </w:r>
    </w:p>
    <w:p w14:paraId="776F1F3E" w14:textId="55DB82EF" w:rsidR="0044612B" w:rsidRDefault="0044612B" w:rsidP="0044612B">
      <w:pPr>
        <w:numPr>
          <w:ilvl w:val="0"/>
          <w:numId w:val="43"/>
        </w:numPr>
        <w:ind w:left="378"/>
        <w:jc w:val="both"/>
        <w:rPr>
          <w:bCs/>
          <w:lang w:val="id-ID"/>
        </w:rPr>
      </w:pPr>
      <w:r>
        <w:rPr>
          <w:noProof/>
        </w:rPr>
        <w:t xml:space="preserve">Session 04 - </w:t>
      </w:r>
      <w:r w:rsidR="00F5495E">
        <w:rPr>
          <w:noProof/>
        </w:rPr>
        <w:t>Polymorphism</w:t>
      </w:r>
    </w:p>
    <w:p w14:paraId="7D0E875A" w14:textId="5AFD09D8" w:rsidR="0044612B" w:rsidRDefault="00BD0AB2" w:rsidP="0044612B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Subtopics</w:t>
      </w:r>
    </w:p>
    <w:p w14:paraId="316B9563" w14:textId="45F57029" w:rsidR="0044612B" w:rsidRDefault="00240588" w:rsidP="0044612B">
      <w:pPr>
        <w:pStyle w:val="ListParagraph"/>
        <w:numPr>
          <w:ilvl w:val="0"/>
          <w:numId w:val="44"/>
        </w:numPr>
        <w:tabs>
          <w:tab w:val="left" w:pos="360"/>
        </w:tabs>
      </w:pPr>
      <w:r>
        <w:rPr>
          <w:color w:val="000000"/>
          <w:shd w:val="clear" w:color="auto" w:fill="FFFFFF"/>
        </w:rPr>
        <w:t>Introduction to Polymorphism</w:t>
      </w:r>
    </w:p>
    <w:p w14:paraId="72B662A6" w14:textId="6FDC0B87" w:rsidR="0044612B" w:rsidRDefault="00240588" w:rsidP="0044612B">
      <w:pPr>
        <w:pStyle w:val="ListParagraph"/>
        <w:numPr>
          <w:ilvl w:val="0"/>
          <w:numId w:val="44"/>
        </w:numPr>
        <w:tabs>
          <w:tab w:val="left" w:pos="360"/>
        </w:tabs>
      </w:pPr>
      <w:r>
        <w:t>Final Method</w:t>
      </w:r>
    </w:p>
    <w:p w14:paraId="67B3312D" w14:textId="2565C9E8" w:rsidR="00240588" w:rsidRDefault="00240588" w:rsidP="0044612B">
      <w:pPr>
        <w:pStyle w:val="ListParagraph"/>
        <w:numPr>
          <w:ilvl w:val="0"/>
          <w:numId w:val="44"/>
        </w:numPr>
        <w:tabs>
          <w:tab w:val="left" w:pos="360"/>
        </w:tabs>
      </w:pPr>
      <w:r>
        <w:t>Ad hoc Polymorphism (Overloading)</w:t>
      </w:r>
    </w:p>
    <w:p w14:paraId="5BD29F2E" w14:textId="58A121C0" w:rsidR="00240588" w:rsidRDefault="00240588" w:rsidP="0044612B">
      <w:pPr>
        <w:pStyle w:val="ListParagraph"/>
        <w:numPr>
          <w:ilvl w:val="0"/>
          <w:numId w:val="44"/>
        </w:numPr>
        <w:tabs>
          <w:tab w:val="left" w:pos="360"/>
        </w:tabs>
      </w:pPr>
      <w:r>
        <w:t>Overriding</w:t>
      </w:r>
    </w:p>
    <w:p w14:paraId="28A58BAF" w14:textId="32B8A4C8" w:rsidR="00BD0AB2" w:rsidRDefault="00240588" w:rsidP="006602E0">
      <w:pPr>
        <w:pStyle w:val="ListParagraph"/>
        <w:numPr>
          <w:ilvl w:val="0"/>
          <w:numId w:val="44"/>
        </w:numPr>
        <w:tabs>
          <w:tab w:val="left" w:pos="360"/>
        </w:tabs>
      </w:pPr>
      <w:r>
        <w:t>Abstract Class</w:t>
      </w:r>
    </w:p>
    <w:p w14:paraId="70965C4D" w14:textId="77777777" w:rsidR="006602E0" w:rsidRPr="006602E0" w:rsidRDefault="006602E0" w:rsidP="006602E0">
      <w:pPr>
        <w:pStyle w:val="ListParagraph"/>
        <w:tabs>
          <w:tab w:val="left" w:pos="360"/>
        </w:tabs>
        <w:ind w:left="360"/>
      </w:pPr>
    </w:p>
    <w:p w14:paraId="68EF8A2A" w14:textId="386F809B" w:rsidR="0044612B" w:rsidRDefault="0044612B" w:rsidP="0044612B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48946F55" w14:textId="77777777" w:rsidR="0044612B" w:rsidRDefault="0044612B" w:rsidP="0044612B">
      <w:pPr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14:paraId="017FF64F" w14:textId="2AE877A4" w:rsidR="0044612B" w:rsidRDefault="003574CD" w:rsidP="0044612B">
      <w:pPr>
        <w:jc w:val="center"/>
        <w:rPr>
          <w:b/>
        </w:rPr>
      </w:pPr>
      <w:r>
        <w:rPr>
          <w:b/>
        </w:rPr>
        <w:t>DeU’s Class</w:t>
      </w:r>
    </w:p>
    <w:p w14:paraId="2518F3CA" w14:textId="77777777" w:rsidR="0044612B" w:rsidRDefault="0044612B" w:rsidP="0044612B">
      <w:pPr>
        <w:jc w:val="center"/>
        <w:rPr>
          <w:rFonts w:ascii="Arial" w:hAnsi="Arial" w:cs="Arial"/>
          <w:i/>
          <w:sz w:val="16"/>
        </w:rPr>
      </w:pPr>
    </w:p>
    <w:p w14:paraId="494D63FA" w14:textId="177B2F11" w:rsidR="0044612B" w:rsidRDefault="0044612B" w:rsidP="0044612B">
      <w:pPr>
        <w:spacing w:line="360" w:lineRule="auto"/>
      </w:pPr>
      <w:r>
        <w:tab/>
        <w:t xml:space="preserve">You are asked to build an </w:t>
      </w:r>
      <w:r w:rsidR="00BD0AB2">
        <w:rPr>
          <w:b/>
        </w:rPr>
        <w:t>object-oriented</w:t>
      </w:r>
      <w:r>
        <w:t xml:space="preserve"> application called </w:t>
      </w:r>
      <w:r w:rsidR="00EF1AA3">
        <w:rPr>
          <w:b/>
        </w:rPr>
        <w:t>DeU’s Class</w:t>
      </w:r>
      <w:r>
        <w:t xml:space="preserve"> to manage their </w:t>
      </w:r>
      <w:r w:rsidR="0085419B">
        <w:t>classroom’s</w:t>
      </w:r>
      <w:r>
        <w:t xml:space="preserve"> </w:t>
      </w:r>
      <w:r w:rsidR="0085419B">
        <w:t xml:space="preserve">students </w:t>
      </w:r>
      <w:r>
        <w:t xml:space="preserve">and </w:t>
      </w:r>
      <w:r w:rsidR="0085419B">
        <w:t>lecturers</w:t>
      </w:r>
      <w:r>
        <w:t>. You are assigned to make a program with the description below:</w:t>
      </w:r>
    </w:p>
    <w:p w14:paraId="390139C3" w14:textId="77777777" w:rsidR="0044612B" w:rsidRDefault="0044612B" w:rsidP="0044612B">
      <w:pPr>
        <w:pStyle w:val="ListParagraph"/>
        <w:numPr>
          <w:ilvl w:val="0"/>
          <w:numId w:val="45"/>
        </w:numPr>
        <w:spacing w:line="360" w:lineRule="auto"/>
      </w:pPr>
      <w:r>
        <w:t>The program consists of 5 menus:</w:t>
      </w:r>
    </w:p>
    <w:p w14:paraId="7F11B804" w14:textId="29A8FBF2" w:rsidR="0044612B" w:rsidRDefault="0044612B" w:rsidP="0044612B">
      <w:pPr>
        <w:pStyle w:val="ListParagraph"/>
        <w:numPr>
          <w:ilvl w:val="1"/>
          <w:numId w:val="45"/>
        </w:numPr>
        <w:spacing w:line="360" w:lineRule="auto"/>
        <w:rPr>
          <w:b/>
        </w:rPr>
      </w:pPr>
      <w:r>
        <w:rPr>
          <w:b/>
        </w:rPr>
        <w:t xml:space="preserve">Add </w:t>
      </w:r>
      <w:r w:rsidR="0085419B">
        <w:rPr>
          <w:b/>
        </w:rPr>
        <w:t>People</w:t>
      </w:r>
    </w:p>
    <w:p w14:paraId="65CD6AE9" w14:textId="7DAA2510" w:rsidR="0044612B" w:rsidRDefault="0085419B" w:rsidP="0044612B">
      <w:pPr>
        <w:pStyle w:val="ListParagraph"/>
        <w:numPr>
          <w:ilvl w:val="1"/>
          <w:numId w:val="45"/>
        </w:numPr>
        <w:spacing w:line="360" w:lineRule="auto"/>
        <w:rPr>
          <w:b/>
        </w:rPr>
      </w:pPr>
      <w:r>
        <w:rPr>
          <w:b/>
        </w:rPr>
        <w:t>View People</w:t>
      </w:r>
    </w:p>
    <w:p w14:paraId="40A5777E" w14:textId="36187BE5" w:rsidR="0044612B" w:rsidRDefault="0085419B" w:rsidP="0085419B">
      <w:pPr>
        <w:pStyle w:val="ListParagraph"/>
        <w:numPr>
          <w:ilvl w:val="1"/>
          <w:numId w:val="45"/>
        </w:numPr>
        <w:spacing w:line="360" w:lineRule="auto"/>
        <w:rPr>
          <w:b/>
        </w:rPr>
      </w:pPr>
      <w:r>
        <w:rPr>
          <w:b/>
        </w:rPr>
        <w:t>Remove People</w:t>
      </w:r>
    </w:p>
    <w:p w14:paraId="26E5EB86" w14:textId="77777777" w:rsidR="0044612B" w:rsidRDefault="0044612B" w:rsidP="0044612B">
      <w:pPr>
        <w:pStyle w:val="ListParagraph"/>
        <w:numPr>
          <w:ilvl w:val="1"/>
          <w:numId w:val="45"/>
        </w:numPr>
        <w:spacing w:line="360" w:lineRule="auto"/>
        <w:rPr>
          <w:b/>
        </w:rPr>
      </w:pPr>
      <w:r>
        <w:rPr>
          <w:b/>
        </w:rPr>
        <w:t>Exit</w:t>
      </w:r>
    </w:p>
    <w:p w14:paraId="5D8949D9" w14:textId="0ADBDD16" w:rsidR="0044612B" w:rsidRDefault="0044612B" w:rsidP="0044612B">
      <w:pPr>
        <w:pStyle w:val="ListParagraph"/>
        <w:numPr>
          <w:ilvl w:val="0"/>
          <w:numId w:val="45"/>
        </w:numPr>
        <w:spacing w:line="360" w:lineRule="auto"/>
      </w:pPr>
      <w:r>
        <w:t xml:space="preserve">Ask user to input menu choice between </w:t>
      </w:r>
      <w:r>
        <w:rPr>
          <w:b/>
        </w:rPr>
        <w:t>1</w:t>
      </w:r>
      <w:r>
        <w:t xml:space="preserve"> and </w:t>
      </w:r>
      <w:r w:rsidR="0085419B">
        <w:rPr>
          <w:b/>
        </w:rPr>
        <w:t>4.</w:t>
      </w:r>
    </w:p>
    <w:p w14:paraId="789E56A7" w14:textId="6EE449B5" w:rsidR="0044612B" w:rsidRDefault="0044612B" w:rsidP="0085419B">
      <w:pPr>
        <w:pStyle w:val="ListParagraph"/>
        <w:numPr>
          <w:ilvl w:val="0"/>
          <w:numId w:val="45"/>
        </w:numPr>
        <w:spacing w:line="360" w:lineRule="auto"/>
      </w:pPr>
      <w:r>
        <w:t xml:space="preserve">If the user chooses </w:t>
      </w:r>
      <w:r>
        <w:rPr>
          <w:b/>
        </w:rPr>
        <w:t xml:space="preserve">Add </w:t>
      </w:r>
      <w:r w:rsidR="0085419B">
        <w:rPr>
          <w:b/>
        </w:rPr>
        <w:t>People</w:t>
      </w:r>
      <w:r>
        <w:rPr>
          <w:b/>
        </w:rPr>
        <w:t xml:space="preserve"> (Menu 1):</w:t>
      </w:r>
    </w:p>
    <w:p w14:paraId="34D2C190" w14:textId="77777777" w:rsidR="0085419B" w:rsidRDefault="0044612B" w:rsidP="0085419B">
      <w:pPr>
        <w:pStyle w:val="ListParagraph"/>
        <w:numPr>
          <w:ilvl w:val="2"/>
          <w:numId w:val="45"/>
        </w:numPr>
        <w:spacing w:line="360" w:lineRule="auto"/>
        <w:ind w:left="1440"/>
      </w:pPr>
      <w:r>
        <w:t xml:space="preserve">Ask user to input </w:t>
      </w:r>
      <w:r>
        <w:rPr>
          <w:b/>
        </w:rPr>
        <w:t>name</w:t>
      </w:r>
      <w:r>
        <w:t xml:space="preserve">. Validate </w:t>
      </w:r>
      <w:r>
        <w:rPr>
          <w:b/>
        </w:rPr>
        <w:t>length</w:t>
      </w:r>
      <w:r>
        <w:t xml:space="preserve"> of </w:t>
      </w:r>
      <w:r>
        <w:rPr>
          <w:b/>
        </w:rPr>
        <w:t>name</w:t>
      </w:r>
      <w:r>
        <w:t xml:space="preserve"> must be </w:t>
      </w:r>
      <w:r>
        <w:rPr>
          <w:b/>
        </w:rPr>
        <w:t>between</w:t>
      </w:r>
      <w:r>
        <w:t xml:space="preserve"> </w:t>
      </w:r>
      <w:r>
        <w:rPr>
          <w:b/>
        </w:rPr>
        <w:t>3</w:t>
      </w:r>
      <w:r>
        <w:t xml:space="preserve"> and </w:t>
      </w:r>
      <w:r>
        <w:rPr>
          <w:b/>
        </w:rPr>
        <w:t>1</w:t>
      </w:r>
      <w:r w:rsidR="0085419B">
        <w:rPr>
          <w:b/>
        </w:rPr>
        <w:t>5</w:t>
      </w:r>
      <w:r>
        <w:t xml:space="preserve"> </w:t>
      </w:r>
      <w:r>
        <w:rPr>
          <w:b/>
        </w:rPr>
        <w:t>characters</w:t>
      </w:r>
      <w:r>
        <w:t>.</w:t>
      </w:r>
    </w:p>
    <w:p w14:paraId="7E249EF6" w14:textId="7E55E02C" w:rsidR="0085419B" w:rsidRDefault="0085419B" w:rsidP="0085419B">
      <w:pPr>
        <w:pStyle w:val="ListParagraph"/>
        <w:numPr>
          <w:ilvl w:val="2"/>
          <w:numId w:val="45"/>
        </w:numPr>
        <w:spacing w:line="360" w:lineRule="auto"/>
        <w:ind w:left="1440"/>
      </w:pPr>
      <w:r>
        <w:t xml:space="preserve">Ask user to input </w:t>
      </w:r>
      <w:r>
        <w:rPr>
          <w:b/>
        </w:rPr>
        <w:t>age</w:t>
      </w:r>
      <w:r>
        <w:t xml:space="preserve">. Validate </w:t>
      </w:r>
      <w:r>
        <w:rPr>
          <w:b/>
        </w:rPr>
        <w:t>age</w:t>
      </w:r>
      <w:r>
        <w:t xml:space="preserve"> must be </w:t>
      </w:r>
      <w:r w:rsidRPr="0085419B">
        <w:rPr>
          <w:b/>
          <w:bCs/>
        </w:rPr>
        <w:t>numeric</w:t>
      </w:r>
      <w:r>
        <w:t xml:space="preserve"> and </w:t>
      </w:r>
      <w:r>
        <w:rPr>
          <w:b/>
        </w:rPr>
        <w:t xml:space="preserve">minimum </w:t>
      </w:r>
      <w:r>
        <w:t xml:space="preserve">of age is </w:t>
      </w:r>
      <w:r>
        <w:rPr>
          <w:b/>
        </w:rPr>
        <w:t>16</w:t>
      </w:r>
      <w:r>
        <w:t>.</w:t>
      </w:r>
    </w:p>
    <w:p w14:paraId="5DF333AF" w14:textId="2E39CBEC" w:rsidR="0085419B" w:rsidRDefault="0085419B" w:rsidP="0085419B">
      <w:pPr>
        <w:pStyle w:val="ListParagraph"/>
        <w:numPr>
          <w:ilvl w:val="2"/>
          <w:numId w:val="45"/>
        </w:numPr>
        <w:spacing w:line="360" w:lineRule="auto"/>
        <w:ind w:left="1440"/>
      </w:pPr>
      <w:r>
        <w:t xml:space="preserve">Ask user to input </w:t>
      </w:r>
      <w:r>
        <w:rPr>
          <w:b/>
        </w:rPr>
        <w:t>role</w:t>
      </w:r>
      <w:r>
        <w:t xml:space="preserve">. Validate </w:t>
      </w:r>
      <w:r>
        <w:rPr>
          <w:b/>
        </w:rPr>
        <w:t xml:space="preserve">role </w:t>
      </w:r>
      <w:r>
        <w:t xml:space="preserve">must be </w:t>
      </w:r>
      <w:r>
        <w:rPr>
          <w:b/>
          <w:bCs/>
        </w:rPr>
        <w:t>between ‘Student’ or ‘Lecturer’</w:t>
      </w:r>
      <w:r>
        <w:t>.</w:t>
      </w:r>
    </w:p>
    <w:p w14:paraId="7A50EE54" w14:textId="73771970" w:rsidR="0085419B" w:rsidRPr="0085419B" w:rsidRDefault="0085419B" w:rsidP="0085419B">
      <w:pPr>
        <w:pStyle w:val="ListParagraph"/>
        <w:numPr>
          <w:ilvl w:val="2"/>
          <w:numId w:val="45"/>
        </w:numPr>
        <w:spacing w:line="360" w:lineRule="auto"/>
        <w:ind w:left="1440"/>
      </w:pPr>
      <w:r>
        <w:lastRenderedPageBreak/>
        <w:t xml:space="preserve">If role is </w:t>
      </w:r>
      <w:r w:rsidRPr="0085419B">
        <w:rPr>
          <w:b/>
          <w:bCs/>
        </w:rPr>
        <w:t>‘Student’</w:t>
      </w:r>
      <w:r>
        <w:rPr>
          <w:b/>
          <w:bCs/>
        </w:rPr>
        <w:t xml:space="preserve">, </w:t>
      </w:r>
      <w:r>
        <w:t xml:space="preserve">ask user to input </w:t>
      </w:r>
      <w:r w:rsidRPr="0085419B">
        <w:rPr>
          <w:b/>
          <w:bCs/>
        </w:rPr>
        <w:t>gpa</w:t>
      </w:r>
      <w:r>
        <w:t xml:space="preserve">. Validate </w:t>
      </w:r>
      <w:r>
        <w:rPr>
          <w:b/>
          <w:bCs/>
        </w:rPr>
        <w:t xml:space="preserve">gpa </w:t>
      </w:r>
      <w:r>
        <w:t xml:space="preserve">must be </w:t>
      </w:r>
      <w:r>
        <w:rPr>
          <w:b/>
          <w:bCs/>
        </w:rPr>
        <w:t xml:space="preserve">numeric </w:t>
      </w:r>
      <w:r>
        <w:t xml:space="preserve">and </w:t>
      </w:r>
      <w:r>
        <w:rPr>
          <w:b/>
          <w:bCs/>
        </w:rPr>
        <w:t>between 0 and 4.</w:t>
      </w:r>
    </w:p>
    <w:p w14:paraId="4F51D28B" w14:textId="627A0A73" w:rsidR="00C82FDC" w:rsidRDefault="0085419B" w:rsidP="00C82FDC">
      <w:pPr>
        <w:pStyle w:val="ListParagraph"/>
        <w:numPr>
          <w:ilvl w:val="2"/>
          <w:numId w:val="45"/>
        </w:numPr>
        <w:spacing w:line="360" w:lineRule="auto"/>
        <w:ind w:left="1440"/>
      </w:pPr>
      <w:r>
        <w:t xml:space="preserve">If role is ‘Lecturer’, ask user to input </w:t>
      </w:r>
      <w:r>
        <w:rPr>
          <w:b/>
          <w:bCs/>
        </w:rPr>
        <w:t xml:space="preserve">salary. </w:t>
      </w:r>
      <w:r>
        <w:t>Validate</w:t>
      </w:r>
      <w:r w:rsidR="00C82FDC">
        <w:t xml:space="preserve"> </w:t>
      </w:r>
      <w:r w:rsidR="00C82FDC">
        <w:rPr>
          <w:b/>
          <w:bCs/>
        </w:rPr>
        <w:t xml:space="preserve">salary </w:t>
      </w:r>
      <w:r w:rsidR="00C82FDC">
        <w:t xml:space="preserve">must be </w:t>
      </w:r>
      <w:r w:rsidR="00C82FDC" w:rsidRPr="00C82FDC">
        <w:rPr>
          <w:b/>
          <w:bCs/>
        </w:rPr>
        <w:t>numeric</w:t>
      </w:r>
      <w:r w:rsidR="00C82FDC">
        <w:t xml:space="preserve"> and </w:t>
      </w:r>
      <w:r w:rsidR="00C82FDC">
        <w:rPr>
          <w:b/>
          <w:bCs/>
        </w:rPr>
        <w:t xml:space="preserve">minimum </w:t>
      </w:r>
      <w:r w:rsidR="00C82FDC">
        <w:t>of salary is 4000000.</w:t>
      </w:r>
    </w:p>
    <w:p w14:paraId="474E9E73" w14:textId="31EB902A" w:rsidR="005A3BFC" w:rsidRDefault="00C82FDC" w:rsidP="00C82FDC">
      <w:pPr>
        <w:spacing w:line="360" w:lineRule="auto"/>
      </w:pPr>
      <w:r w:rsidRPr="00C82FDC">
        <w:rPr>
          <w:noProof/>
        </w:rPr>
        <w:drawing>
          <wp:inline distT="0" distB="0" distL="0" distR="0" wp14:anchorId="0B5765C2" wp14:editId="40F5E480">
            <wp:extent cx="6265545" cy="1057910"/>
            <wp:effectExtent l="19050" t="19050" r="20955" b="2794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 rotWithShape="1">
                    <a:blip r:embed="rId9"/>
                    <a:srcRect l="243" r="-1"/>
                    <a:stretch/>
                  </pic:blipFill>
                  <pic:spPr bwMode="auto">
                    <a:xfrm>
                      <a:off x="0" y="0"/>
                      <a:ext cx="6265545" cy="1057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12C6C" w14:textId="4C67052D" w:rsidR="0044612B" w:rsidRDefault="0044612B" w:rsidP="0044612B">
      <w:pPr>
        <w:pStyle w:val="ListParagraph"/>
        <w:numPr>
          <w:ilvl w:val="0"/>
          <w:numId w:val="45"/>
        </w:numPr>
        <w:spacing w:line="360" w:lineRule="auto"/>
      </w:pPr>
      <w:r>
        <w:t xml:space="preserve">If user chooses </w:t>
      </w:r>
      <w:r w:rsidR="00C82FDC">
        <w:rPr>
          <w:b/>
        </w:rPr>
        <w:t>View</w:t>
      </w:r>
      <w:r>
        <w:rPr>
          <w:b/>
        </w:rPr>
        <w:t xml:space="preserve"> </w:t>
      </w:r>
      <w:r w:rsidR="00C82FDC">
        <w:rPr>
          <w:b/>
        </w:rPr>
        <w:t xml:space="preserve">People </w:t>
      </w:r>
      <w:r>
        <w:rPr>
          <w:b/>
        </w:rPr>
        <w:t>(Menu 2):</w:t>
      </w:r>
    </w:p>
    <w:p w14:paraId="0832352E" w14:textId="1FD0E3A1" w:rsidR="0044612B" w:rsidRDefault="0044612B" w:rsidP="0044612B">
      <w:pPr>
        <w:pStyle w:val="ListParagraph"/>
        <w:numPr>
          <w:ilvl w:val="0"/>
          <w:numId w:val="46"/>
        </w:numPr>
        <w:spacing w:line="360" w:lineRule="auto"/>
      </w:pPr>
      <w:r>
        <w:t xml:space="preserve">Show </w:t>
      </w:r>
      <w:r w:rsidR="00C82FDC">
        <w:rPr>
          <w:b/>
        </w:rPr>
        <w:t xml:space="preserve">all students </w:t>
      </w:r>
      <w:r w:rsidR="00C82FDC" w:rsidRPr="00C82FDC">
        <w:rPr>
          <w:bCs/>
        </w:rPr>
        <w:t>and</w:t>
      </w:r>
      <w:r w:rsidR="00C82FDC">
        <w:rPr>
          <w:b/>
        </w:rPr>
        <w:t xml:space="preserve"> lecturer</w:t>
      </w:r>
      <w:r>
        <w:t>.</w:t>
      </w:r>
    </w:p>
    <w:p w14:paraId="0395F730" w14:textId="454D8D30" w:rsidR="00910936" w:rsidRDefault="00910936" w:rsidP="00910936">
      <w:pPr>
        <w:pStyle w:val="ListParagraph"/>
        <w:numPr>
          <w:ilvl w:val="0"/>
          <w:numId w:val="46"/>
        </w:numPr>
        <w:spacing w:line="360" w:lineRule="auto"/>
      </w:pPr>
      <w:r>
        <w:t xml:space="preserve">If there is </w:t>
      </w:r>
      <w:r>
        <w:rPr>
          <w:b/>
          <w:bCs/>
        </w:rPr>
        <w:t xml:space="preserve">no data, </w:t>
      </w:r>
      <w:r>
        <w:t xml:space="preserve">then show </w:t>
      </w:r>
      <w:r w:rsidRPr="00910936">
        <w:rPr>
          <w:b/>
          <w:bCs/>
        </w:rPr>
        <w:t>‘There are no peoples in classroom!’</w:t>
      </w:r>
      <w:r>
        <w:t>.</w:t>
      </w:r>
    </w:p>
    <w:p w14:paraId="67BC53CE" w14:textId="76F46D8E" w:rsidR="001750F1" w:rsidRDefault="00910936">
      <w:pPr>
        <w:spacing w:after="200" w:line="276" w:lineRule="auto"/>
      </w:pPr>
      <w:r w:rsidRPr="00910936">
        <w:rPr>
          <w:noProof/>
        </w:rPr>
        <w:drawing>
          <wp:inline distT="0" distB="0" distL="0" distR="0" wp14:anchorId="05D4B796" wp14:editId="0A7F8C24">
            <wp:extent cx="6261735" cy="1508125"/>
            <wp:effectExtent l="19050" t="19050" r="24765" b="15875"/>
            <wp:docPr id="9" name="Picture 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/>
                  </pic:nvPicPr>
                  <pic:blipFill rotWithShape="1">
                    <a:blip r:embed="rId10"/>
                    <a:srcRect l="303"/>
                    <a:stretch/>
                  </pic:blipFill>
                  <pic:spPr bwMode="auto">
                    <a:xfrm>
                      <a:off x="0" y="0"/>
                      <a:ext cx="6261735" cy="1508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D81C3" w14:textId="6F2E7E96" w:rsidR="003E2BD1" w:rsidRDefault="0044612B" w:rsidP="003E2BD1">
      <w:pPr>
        <w:pStyle w:val="ListParagraph"/>
        <w:numPr>
          <w:ilvl w:val="0"/>
          <w:numId w:val="45"/>
        </w:numPr>
        <w:spacing w:line="360" w:lineRule="auto"/>
      </w:pPr>
      <w:r>
        <w:t xml:space="preserve">If user chooses </w:t>
      </w:r>
      <w:r>
        <w:rPr>
          <w:b/>
        </w:rPr>
        <w:t>Employee Report (Menu 3</w:t>
      </w:r>
      <w:r w:rsidR="003E2BD1">
        <w:rPr>
          <w:b/>
        </w:rPr>
        <w:t>):</w:t>
      </w:r>
    </w:p>
    <w:p w14:paraId="7EC80BD9" w14:textId="77777777" w:rsidR="003E2BD1" w:rsidRDefault="003E2BD1" w:rsidP="003E2BD1">
      <w:pPr>
        <w:pStyle w:val="ListParagraph"/>
        <w:numPr>
          <w:ilvl w:val="0"/>
          <w:numId w:val="46"/>
        </w:numPr>
        <w:spacing w:line="360" w:lineRule="auto"/>
      </w:pPr>
      <w:r>
        <w:t xml:space="preserve">Show </w:t>
      </w:r>
      <w:r>
        <w:rPr>
          <w:b/>
        </w:rPr>
        <w:t xml:space="preserve">all students </w:t>
      </w:r>
      <w:r w:rsidRPr="00C82FDC">
        <w:rPr>
          <w:bCs/>
        </w:rPr>
        <w:t>and</w:t>
      </w:r>
      <w:r>
        <w:rPr>
          <w:b/>
        </w:rPr>
        <w:t xml:space="preserve"> lecturer</w:t>
      </w:r>
      <w:r>
        <w:t>.</w:t>
      </w:r>
    </w:p>
    <w:p w14:paraId="0B52D068" w14:textId="77777777" w:rsidR="003E2BD1" w:rsidRDefault="003E2BD1" w:rsidP="003E2BD1">
      <w:pPr>
        <w:pStyle w:val="ListParagraph"/>
        <w:numPr>
          <w:ilvl w:val="0"/>
          <w:numId w:val="46"/>
        </w:numPr>
        <w:spacing w:line="360" w:lineRule="auto"/>
      </w:pPr>
      <w:r>
        <w:t xml:space="preserve">If there is </w:t>
      </w:r>
      <w:r>
        <w:rPr>
          <w:b/>
          <w:bCs/>
        </w:rPr>
        <w:t xml:space="preserve">no data, </w:t>
      </w:r>
      <w:r>
        <w:t xml:space="preserve">then show </w:t>
      </w:r>
      <w:r w:rsidRPr="00910936">
        <w:rPr>
          <w:b/>
          <w:bCs/>
        </w:rPr>
        <w:t>‘There are no peoples in classroom!’</w:t>
      </w:r>
      <w:r>
        <w:t>.</w:t>
      </w:r>
    </w:p>
    <w:p w14:paraId="0E49BAED" w14:textId="32FB6E10" w:rsidR="0044612B" w:rsidRPr="003E2BD1" w:rsidRDefault="003E2BD1" w:rsidP="003E2BD1">
      <w:pPr>
        <w:pStyle w:val="ListParagraph"/>
        <w:numPr>
          <w:ilvl w:val="0"/>
          <w:numId w:val="46"/>
        </w:numPr>
        <w:spacing w:line="360" w:lineRule="auto"/>
      </w:pPr>
      <w:r>
        <w:t xml:space="preserve">Ask user to input </w:t>
      </w:r>
      <w:r>
        <w:rPr>
          <w:b/>
          <w:bCs/>
        </w:rPr>
        <w:t>people’s index,</w:t>
      </w:r>
      <w:r>
        <w:t xml:space="preserve"> validate </w:t>
      </w:r>
      <w:r>
        <w:rPr>
          <w:b/>
          <w:bCs/>
        </w:rPr>
        <w:t>people’s index</w:t>
      </w:r>
      <w:r>
        <w:t xml:space="preserve"> must be </w:t>
      </w:r>
      <w:r>
        <w:rPr>
          <w:b/>
          <w:bCs/>
        </w:rPr>
        <w:t>numeric and between 1 and total peoples in classroom.</w:t>
      </w:r>
    </w:p>
    <w:p w14:paraId="72BA2A8F" w14:textId="5B1E04E0" w:rsidR="003E2BD1" w:rsidRDefault="003E2BD1" w:rsidP="003E2BD1">
      <w:pPr>
        <w:pStyle w:val="ListParagraph"/>
        <w:numPr>
          <w:ilvl w:val="0"/>
          <w:numId w:val="46"/>
        </w:numPr>
        <w:spacing w:line="360" w:lineRule="auto"/>
        <w:jc w:val="both"/>
        <w:rPr>
          <w:bCs/>
        </w:rPr>
      </w:pPr>
      <w:r>
        <w:rPr>
          <w:bCs/>
        </w:rPr>
        <w:t xml:space="preserve">Finally, display a message indicating the corresponding people has been removed and </w:t>
      </w:r>
      <w:r w:rsidRPr="002D0DD2">
        <w:rPr>
          <w:b/>
        </w:rPr>
        <w:t>remove</w:t>
      </w:r>
      <w:r>
        <w:rPr>
          <w:bCs/>
        </w:rPr>
        <w:t xml:space="preserve"> it from the list.</w:t>
      </w:r>
    </w:p>
    <w:p w14:paraId="29ADF3F9" w14:textId="77777777" w:rsidR="00C236D6" w:rsidRPr="003E2BD1" w:rsidRDefault="00C236D6" w:rsidP="00C236D6">
      <w:pPr>
        <w:pStyle w:val="ListParagraph"/>
        <w:spacing w:line="360" w:lineRule="auto"/>
        <w:ind w:left="1440"/>
        <w:jc w:val="both"/>
        <w:rPr>
          <w:bCs/>
        </w:rPr>
      </w:pPr>
    </w:p>
    <w:p w14:paraId="0FB84192" w14:textId="3BBA99F1" w:rsidR="0044612B" w:rsidRDefault="003E2BD1" w:rsidP="003E2BD1">
      <w:pPr>
        <w:spacing w:line="360" w:lineRule="auto"/>
      </w:pPr>
      <w:r w:rsidRPr="003E2BD1">
        <w:rPr>
          <w:noProof/>
        </w:rPr>
        <w:lastRenderedPageBreak/>
        <w:drawing>
          <wp:inline distT="0" distB="0" distL="0" distR="0" wp14:anchorId="73863894" wp14:editId="5531106C">
            <wp:extent cx="6280785" cy="2087880"/>
            <wp:effectExtent l="19050" t="19050" r="24765" b="2667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087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07E9B" w14:textId="77777777" w:rsidR="0073765A" w:rsidRDefault="0073765A" w:rsidP="003E2BD1">
      <w:pPr>
        <w:spacing w:line="360" w:lineRule="auto"/>
      </w:pPr>
    </w:p>
    <w:p w14:paraId="4B34644B" w14:textId="7B0BC6C7" w:rsidR="0044612B" w:rsidRDefault="0044612B" w:rsidP="0082618D">
      <w:pPr>
        <w:pStyle w:val="ListParagraph"/>
        <w:numPr>
          <w:ilvl w:val="0"/>
          <w:numId w:val="45"/>
        </w:numPr>
        <w:spacing w:line="360" w:lineRule="auto"/>
      </w:pPr>
      <w:r>
        <w:t xml:space="preserve">If user chooses </w:t>
      </w:r>
      <w:r>
        <w:rPr>
          <w:b/>
        </w:rPr>
        <w:t xml:space="preserve">Exit (Menu </w:t>
      </w:r>
      <w:r w:rsidR="003E2BD1">
        <w:rPr>
          <w:b/>
        </w:rPr>
        <w:t>4</w:t>
      </w:r>
      <w:r>
        <w:rPr>
          <w:b/>
        </w:rPr>
        <w:t>)</w:t>
      </w:r>
      <w:r>
        <w:t>, the program ends.</w:t>
      </w:r>
    </w:p>
    <w:p w14:paraId="0DD5BF99" w14:textId="77777777" w:rsidR="00A72739" w:rsidRDefault="00A72739" w:rsidP="00912C84">
      <w:pPr>
        <w:pStyle w:val="ListParagraph"/>
        <w:spacing w:line="360" w:lineRule="auto"/>
      </w:pPr>
    </w:p>
    <w:p w14:paraId="33F86BB0" w14:textId="74C73767" w:rsidR="00BC6DE8" w:rsidRPr="00542206" w:rsidRDefault="00777C64" w:rsidP="00542206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sectPr w:rsidR="00BC6DE8" w:rsidRPr="00542206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61D1" w14:textId="77777777" w:rsidR="00AC0346" w:rsidRDefault="00AC0346" w:rsidP="00273E4A">
      <w:r>
        <w:separator/>
      </w:r>
    </w:p>
  </w:endnote>
  <w:endnote w:type="continuationSeparator" w:id="0">
    <w:p w14:paraId="196FAD4B" w14:textId="77777777" w:rsidR="00AC0346" w:rsidRDefault="00AC034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17B1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val="id-ID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2BAB2CF" wp14:editId="1F6A6EE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5CAB286" w14:textId="77777777" w:rsidR="005B66A9" w:rsidRPr="006F549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F5498">
      <w:rPr>
        <w:sz w:val="22"/>
        <w:szCs w:val="22"/>
      </w:rPr>
      <w:t>Page</w:t>
    </w:r>
    <w:r w:rsidRPr="006F549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PAGE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2B1A14">
          <w:rPr>
            <w:noProof/>
            <w:sz w:val="22"/>
            <w:szCs w:val="22"/>
            <w:lang w:val="id-ID"/>
          </w:rPr>
          <w:t>1</w:t>
        </w:r>
        <w:r w:rsidR="00151847" w:rsidRPr="006F5498">
          <w:rPr>
            <w:sz w:val="22"/>
            <w:szCs w:val="22"/>
            <w:lang w:val="id-ID"/>
          </w:rPr>
          <w:fldChar w:fldCharType="end"/>
        </w:r>
        <w:r w:rsidR="005B66A9" w:rsidRPr="006F5498">
          <w:rPr>
            <w:sz w:val="22"/>
            <w:szCs w:val="22"/>
            <w:lang w:val="id-ID"/>
          </w:rPr>
          <w:t xml:space="preserve"> of </w:t>
        </w:r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NUMPAGES 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2B1A14">
          <w:rPr>
            <w:noProof/>
            <w:sz w:val="22"/>
            <w:szCs w:val="22"/>
            <w:lang w:val="id-ID"/>
          </w:rPr>
          <w:t>3</w:t>
        </w:r>
        <w:r w:rsidR="00151847" w:rsidRPr="006F5498">
          <w:rPr>
            <w:sz w:val="22"/>
            <w:szCs w:val="22"/>
            <w:lang w:val="id-ID"/>
          </w:rPr>
          <w:fldChar w:fldCharType="end"/>
        </w:r>
      </w:sdtContent>
    </w:sdt>
  </w:p>
  <w:p w14:paraId="5C2F949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717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val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12CE370" wp14:editId="421E2BE2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40E3CFF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146F55B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A3F5B0E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1CC0" w14:textId="77777777" w:rsidR="00AC0346" w:rsidRDefault="00AC0346" w:rsidP="00273E4A">
      <w:r>
        <w:separator/>
      </w:r>
    </w:p>
  </w:footnote>
  <w:footnote w:type="continuationSeparator" w:id="0">
    <w:p w14:paraId="01B70C5C" w14:textId="77777777" w:rsidR="00AC0346" w:rsidRDefault="00AC034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FAC2D37" w14:textId="77777777" w:rsidTr="005D0782">
      <w:tc>
        <w:tcPr>
          <w:tcW w:w="5220" w:type="dxa"/>
        </w:tcPr>
        <w:p w14:paraId="623C5096" w14:textId="2F6DB080" w:rsidR="001F22B4" w:rsidRPr="006F5498" w:rsidRDefault="001F22B4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D66EA6">
            <w:rPr>
              <w:b/>
              <w:sz w:val="20"/>
            </w:rPr>
            <w:t>092</w:t>
          </w:r>
          <w:r>
            <w:rPr>
              <w:b/>
              <w:sz w:val="20"/>
            </w:rPr>
            <w:t>1</w:t>
          </w:r>
        </w:p>
      </w:tc>
      <w:tc>
        <w:tcPr>
          <w:tcW w:w="5220" w:type="dxa"/>
        </w:tcPr>
        <w:p w14:paraId="3EEC70B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B4F5492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D6C4AB8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FBFC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D4"/>
    <w:multiLevelType w:val="hybridMultilevel"/>
    <w:tmpl w:val="D43A41D8"/>
    <w:lvl w:ilvl="0" w:tplc="534CE1E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3B47"/>
    <w:multiLevelType w:val="hybridMultilevel"/>
    <w:tmpl w:val="5F22F31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17A5AE0">
      <w:start w:val="1"/>
      <w:numFmt w:val="decimal"/>
      <w:lvlText w:val="%3."/>
      <w:lvlJc w:val="left"/>
      <w:pPr>
        <w:ind w:left="2520" w:hanging="360"/>
      </w:pPr>
      <w:rPr>
        <w:rFonts w:ascii="Times New Roman" w:eastAsia="MS Mincho" w:hAnsi="Times New Roman" w:cs="Times New Roman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9C5BA5"/>
    <w:multiLevelType w:val="hybridMultilevel"/>
    <w:tmpl w:val="5B46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474BC8"/>
    <w:multiLevelType w:val="hybridMultilevel"/>
    <w:tmpl w:val="E0DE5EA8"/>
    <w:lvl w:ilvl="0" w:tplc="ABA208D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595AC4"/>
    <w:multiLevelType w:val="hybridMultilevel"/>
    <w:tmpl w:val="FBB4AFA8"/>
    <w:lvl w:ilvl="0" w:tplc="33F0CB66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BFA21FB4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BFD84DF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C6A417C2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D542CDEA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7F6976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A3F0DED4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1F68A54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5989ADE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73E72B4"/>
    <w:multiLevelType w:val="hybridMultilevel"/>
    <w:tmpl w:val="F7A894B4"/>
    <w:lvl w:ilvl="0" w:tplc="274C12B8">
      <w:start w:val="1"/>
      <w:numFmt w:val="decimal"/>
      <w:lvlText w:val="%1."/>
      <w:lvlJc w:val="left"/>
      <w:pPr>
        <w:ind w:left="450" w:hanging="360"/>
      </w:pPr>
      <w:rPr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C1106"/>
    <w:multiLevelType w:val="hybridMultilevel"/>
    <w:tmpl w:val="AC30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F4515"/>
    <w:multiLevelType w:val="hybridMultilevel"/>
    <w:tmpl w:val="12CE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94C75"/>
    <w:multiLevelType w:val="hybridMultilevel"/>
    <w:tmpl w:val="6B54DD0A"/>
    <w:lvl w:ilvl="0" w:tplc="6582BA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F2468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6" w15:restartNumberingAfterBreak="0">
    <w:nsid w:val="4C3007B1"/>
    <w:multiLevelType w:val="hybridMultilevel"/>
    <w:tmpl w:val="9F9228F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886BE6"/>
    <w:multiLevelType w:val="hybridMultilevel"/>
    <w:tmpl w:val="594638F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2AA0B4E"/>
    <w:multiLevelType w:val="hybridMultilevel"/>
    <w:tmpl w:val="A0C8A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08715C"/>
    <w:multiLevelType w:val="hybridMultilevel"/>
    <w:tmpl w:val="68642746"/>
    <w:lvl w:ilvl="0" w:tplc="4404C7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75BF4"/>
    <w:multiLevelType w:val="hybridMultilevel"/>
    <w:tmpl w:val="A6C69552"/>
    <w:lvl w:ilvl="0" w:tplc="F528C0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D1711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B2C8E"/>
    <w:multiLevelType w:val="hybridMultilevel"/>
    <w:tmpl w:val="B24210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A01D12"/>
    <w:multiLevelType w:val="hybridMultilevel"/>
    <w:tmpl w:val="C70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152453"/>
    <w:multiLevelType w:val="hybridMultilevel"/>
    <w:tmpl w:val="195C4D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96570E2"/>
    <w:multiLevelType w:val="hybridMultilevel"/>
    <w:tmpl w:val="AEB04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EE500F"/>
    <w:multiLevelType w:val="hybridMultilevel"/>
    <w:tmpl w:val="332C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7"/>
  </w:num>
  <w:num w:numId="5">
    <w:abstractNumId w:val="27"/>
  </w:num>
  <w:num w:numId="6">
    <w:abstractNumId w:val="20"/>
  </w:num>
  <w:num w:numId="7">
    <w:abstractNumId w:val="28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</w:num>
  <w:num w:numId="14">
    <w:abstractNumId w:val="32"/>
  </w:num>
  <w:num w:numId="15">
    <w:abstractNumId w:val="0"/>
  </w:num>
  <w:num w:numId="16">
    <w:abstractNumId w:val="5"/>
  </w:num>
  <w:num w:numId="17">
    <w:abstractNumId w:val="0"/>
  </w:num>
  <w:num w:numId="18">
    <w:abstractNumId w:val="14"/>
  </w:num>
  <w:num w:numId="19">
    <w:abstractNumId w:val="13"/>
  </w:num>
  <w:num w:numId="20">
    <w:abstractNumId w:val="19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22"/>
  </w:num>
  <w:num w:numId="25">
    <w:abstractNumId w:val="23"/>
  </w:num>
  <w:num w:numId="26">
    <w:abstractNumId w:val="16"/>
  </w:num>
  <w:num w:numId="27">
    <w:abstractNumId w:val="3"/>
  </w:num>
  <w:num w:numId="28">
    <w:abstractNumId w:val="15"/>
  </w:num>
  <w:num w:numId="29">
    <w:abstractNumId w:val="18"/>
  </w:num>
  <w:num w:numId="30">
    <w:abstractNumId w:val="11"/>
  </w:num>
  <w:num w:numId="3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4"/>
  </w:num>
  <w:num w:numId="33">
    <w:abstractNumId w:val="20"/>
  </w:num>
  <w:num w:numId="34">
    <w:abstractNumId w:val="18"/>
  </w:num>
  <w:num w:numId="35">
    <w:abstractNumId w:val="11"/>
  </w:num>
  <w:num w:numId="36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4"/>
  </w:num>
  <w:num w:numId="38">
    <w:abstractNumId w:val="20"/>
  </w:num>
  <w:num w:numId="39">
    <w:abstractNumId w:val="18"/>
  </w:num>
  <w:num w:numId="40">
    <w:abstractNumId w:val="11"/>
  </w:num>
  <w:num w:numId="4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0"/>
  </w:num>
  <w:num w:numId="43">
    <w:abstractNumId w:val="20"/>
  </w:num>
  <w:num w:numId="44">
    <w:abstractNumId w:val="18"/>
  </w:num>
  <w:num w:numId="45">
    <w:abstractNumId w:val="2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05EAC"/>
    <w:rsid w:val="00020F10"/>
    <w:rsid w:val="00025EF3"/>
    <w:rsid w:val="00031C25"/>
    <w:rsid w:val="00051154"/>
    <w:rsid w:val="00057C71"/>
    <w:rsid w:val="00057ED8"/>
    <w:rsid w:val="00072DE7"/>
    <w:rsid w:val="000732DF"/>
    <w:rsid w:val="0009692B"/>
    <w:rsid w:val="000A0C90"/>
    <w:rsid w:val="000A23D8"/>
    <w:rsid w:val="000A3F41"/>
    <w:rsid w:val="000A43C2"/>
    <w:rsid w:val="000B69D0"/>
    <w:rsid w:val="000C3015"/>
    <w:rsid w:val="000D1A71"/>
    <w:rsid w:val="000F057A"/>
    <w:rsid w:val="000F1EBF"/>
    <w:rsid w:val="000F3EB6"/>
    <w:rsid w:val="000F5E5D"/>
    <w:rsid w:val="000F779E"/>
    <w:rsid w:val="000F7C01"/>
    <w:rsid w:val="000F7CFC"/>
    <w:rsid w:val="000F7FC6"/>
    <w:rsid w:val="001012F7"/>
    <w:rsid w:val="001128B6"/>
    <w:rsid w:val="001128D4"/>
    <w:rsid w:val="00122BC2"/>
    <w:rsid w:val="00126822"/>
    <w:rsid w:val="00131DAA"/>
    <w:rsid w:val="001455D3"/>
    <w:rsid w:val="00145C2E"/>
    <w:rsid w:val="00147E05"/>
    <w:rsid w:val="00150E94"/>
    <w:rsid w:val="00151847"/>
    <w:rsid w:val="00154BA2"/>
    <w:rsid w:val="0015698F"/>
    <w:rsid w:val="001639AC"/>
    <w:rsid w:val="001750F1"/>
    <w:rsid w:val="00183F26"/>
    <w:rsid w:val="00187566"/>
    <w:rsid w:val="001955A6"/>
    <w:rsid w:val="001A0C4E"/>
    <w:rsid w:val="001A300E"/>
    <w:rsid w:val="001B3A2E"/>
    <w:rsid w:val="001B3BA7"/>
    <w:rsid w:val="001B3E36"/>
    <w:rsid w:val="001C7A2B"/>
    <w:rsid w:val="001D4810"/>
    <w:rsid w:val="001E4042"/>
    <w:rsid w:val="001E594A"/>
    <w:rsid w:val="001E637E"/>
    <w:rsid w:val="001E7ABE"/>
    <w:rsid w:val="001F22B4"/>
    <w:rsid w:val="001F4A2C"/>
    <w:rsid w:val="001F64B6"/>
    <w:rsid w:val="00224780"/>
    <w:rsid w:val="00235C36"/>
    <w:rsid w:val="002376FA"/>
    <w:rsid w:val="00240588"/>
    <w:rsid w:val="00243C55"/>
    <w:rsid w:val="0025769A"/>
    <w:rsid w:val="0025798B"/>
    <w:rsid w:val="0027030F"/>
    <w:rsid w:val="00273E4A"/>
    <w:rsid w:val="00281799"/>
    <w:rsid w:val="002841B3"/>
    <w:rsid w:val="002956DC"/>
    <w:rsid w:val="00296DA6"/>
    <w:rsid w:val="002A07C0"/>
    <w:rsid w:val="002A138B"/>
    <w:rsid w:val="002A66E0"/>
    <w:rsid w:val="002A735E"/>
    <w:rsid w:val="002B00F2"/>
    <w:rsid w:val="002B1A14"/>
    <w:rsid w:val="002B3712"/>
    <w:rsid w:val="002B3969"/>
    <w:rsid w:val="002B7CDD"/>
    <w:rsid w:val="002C3AC5"/>
    <w:rsid w:val="002C3CF2"/>
    <w:rsid w:val="002C439B"/>
    <w:rsid w:val="002C7FC0"/>
    <w:rsid w:val="002D1472"/>
    <w:rsid w:val="002D7F31"/>
    <w:rsid w:val="002E3324"/>
    <w:rsid w:val="003002A2"/>
    <w:rsid w:val="00305136"/>
    <w:rsid w:val="003054E4"/>
    <w:rsid w:val="00317894"/>
    <w:rsid w:val="00320A74"/>
    <w:rsid w:val="00320C87"/>
    <w:rsid w:val="00321362"/>
    <w:rsid w:val="00321DBF"/>
    <w:rsid w:val="00323347"/>
    <w:rsid w:val="00325B28"/>
    <w:rsid w:val="00326919"/>
    <w:rsid w:val="003374A2"/>
    <w:rsid w:val="003432E6"/>
    <w:rsid w:val="003439D3"/>
    <w:rsid w:val="00347F1A"/>
    <w:rsid w:val="003574CD"/>
    <w:rsid w:val="003615F8"/>
    <w:rsid w:val="00363C78"/>
    <w:rsid w:val="00363FB3"/>
    <w:rsid w:val="0036420F"/>
    <w:rsid w:val="00366408"/>
    <w:rsid w:val="0036669F"/>
    <w:rsid w:val="00366844"/>
    <w:rsid w:val="00374CC1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C7503"/>
    <w:rsid w:val="003D7084"/>
    <w:rsid w:val="003E2BD1"/>
    <w:rsid w:val="003F71D2"/>
    <w:rsid w:val="004002B8"/>
    <w:rsid w:val="004074A1"/>
    <w:rsid w:val="00420AFF"/>
    <w:rsid w:val="00421152"/>
    <w:rsid w:val="00422134"/>
    <w:rsid w:val="004234C0"/>
    <w:rsid w:val="0042788B"/>
    <w:rsid w:val="00433F77"/>
    <w:rsid w:val="00434FFC"/>
    <w:rsid w:val="0044612B"/>
    <w:rsid w:val="00446550"/>
    <w:rsid w:val="00446D31"/>
    <w:rsid w:val="0045325D"/>
    <w:rsid w:val="004564E4"/>
    <w:rsid w:val="004633AF"/>
    <w:rsid w:val="0046440B"/>
    <w:rsid w:val="00470964"/>
    <w:rsid w:val="004716A8"/>
    <w:rsid w:val="004862E4"/>
    <w:rsid w:val="00494E4C"/>
    <w:rsid w:val="004A1262"/>
    <w:rsid w:val="004A25FE"/>
    <w:rsid w:val="004A4CD2"/>
    <w:rsid w:val="004A6F1F"/>
    <w:rsid w:val="004B47B5"/>
    <w:rsid w:val="004B6AFE"/>
    <w:rsid w:val="004C0F0C"/>
    <w:rsid w:val="004C3E00"/>
    <w:rsid w:val="004D176C"/>
    <w:rsid w:val="004D4C0A"/>
    <w:rsid w:val="004D77D8"/>
    <w:rsid w:val="004E7352"/>
    <w:rsid w:val="004F0B5C"/>
    <w:rsid w:val="005142C9"/>
    <w:rsid w:val="00520E03"/>
    <w:rsid w:val="005314B7"/>
    <w:rsid w:val="00535DA7"/>
    <w:rsid w:val="005367DB"/>
    <w:rsid w:val="00542206"/>
    <w:rsid w:val="005447D7"/>
    <w:rsid w:val="005466AA"/>
    <w:rsid w:val="00552E13"/>
    <w:rsid w:val="0055410B"/>
    <w:rsid w:val="0055581F"/>
    <w:rsid w:val="00556E41"/>
    <w:rsid w:val="00571B72"/>
    <w:rsid w:val="00572C41"/>
    <w:rsid w:val="00582417"/>
    <w:rsid w:val="00582E4C"/>
    <w:rsid w:val="005849E9"/>
    <w:rsid w:val="00585154"/>
    <w:rsid w:val="005877B4"/>
    <w:rsid w:val="005A072D"/>
    <w:rsid w:val="005A32DD"/>
    <w:rsid w:val="005A3BFC"/>
    <w:rsid w:val="005A787F"/>
    <w:rsid w:val="005B07D4"/>
    <w:rsid w:val="005B3392"/>
    <w:rsid w:val="005B66A9"/>
    <w:rsid w:val="005B744C"/>
    <w:rsid w:val="005C156C"/>
    <w:rsid w:val="005C19B6"/>
    <w:rsid w:val="005C66F7"/>
    <w:rsid w:val="005C779F"/>
    <w:rsid w:val="005D0782"/>
    <w:rsid w:val="005F47E6"/>
    <w:rsid w:val="005F794B"/>
    <w:rsid w:val="0060201C"/>
    <w:rsid w:val="0060486C"/>
    <w:rsid w:val="00606A9C"/>
    <w:rsid w:val="00635EE5"/>
    <w:rsid w:val="00643F75"/>
    <w:rsid w:val="006465F2"/>
    <w:rsid w:val="00653874"/>
    <w:rsid w:val="00654920"/>
    <w:rsid w:val="006602E0"/>
    <w:rsid w:val="00664137"/>
    <w:rsid w:val="0067443D"/>
    <w:rsid w:val="00682576"/>
    <w:rsid w:val="00687C19"/>
    <w:rsid w:val="006A1794"/>
    <w:rsid w:val="006D36BC"/>
    <w:rsid w:val="006E36D3"/>
    <w:rsid w:val="006E4E52"/>
    <w:rsid w:val="006F4D80"/>
    <w:rsid w:val="006F5498"/>
    <w:rsid w:val="00701ECA"/>
    <w:rsid w:val="00710425"/>
    <w:rsid w:val="00720962"/>
    <w:rsid w:val="00721893"/>
    <w:rsid w:val="0072245D"/>
    <w:rsid w:val="00727F59"/>
    <w:rsid w:val="00737595"/>
    <w:rsid w:val="0073765A"/>
    <w:rsid w:val="00746C0F"/>
    <w:rsid w:val="00754E02"/>
    <w:rsid w:val="00755D26"/>
    <w:rsid w:val="00774EC3"/>
    <w:rsid w:val="00777C64"/>
    <w:rsid w:val="00787247"/>
    <w:rsid w:val="007A3E90"/>
    <w:rsid w:val="007B5A6A"/>
    <w:rsid w:val="007C1C37"/>
    <w:rsid w:val="007D6E64"/>
    <w:rsid w:val="007D76E8"/>
    <w:rsid w:val="007E0EE7"/>
    <w:rsid w:val="007E1EA1"/>
    <w:rsid w:val="00810737"/>
    <w:rsid w:val="0081133B"/>
    <w:rsid w:val="00811C48"/>
    <w:rsid w:val="00816D3F"/>
    <w:rsid w:val="00822BA6"/>
    <w:rsid w:val="0082618D"/>
    <w:rsid w:val="0083398D"/>
    <w:rsid w:val="0083459F"/>
    <w:rsid w:val="0083780E"/>
    <w:rsid w:val="0085419B"/>
    <w:rsid w:val="00865DF8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372F"/>
    <w:rsid w:val="00905474"/>
    <w:rsid w:val="00910936"/>
    <w:rsid w:val="00912C84"/>
    <w:rsid w:val="00924026"/>
    <w:rsid w:val="0092467C"/>
    <w:rsid w:val="00927E90"/>
    <w:rsid w:val="00932B6E"/>
    <w:rsid w:val="0093677F"/>
    <w:rsid w:val="00937B93"/>
    <w:rsid w:val="00944ADA"/>
    <w:rsid w:val="00952515"/>
    <w:rsid w:val="009568C5"/>
    <w:rsid w:val="00961A2D"/>
    <w:rsid w:val="00971B6C"/>
    <w:rsid w:val="0097243E"/>
    <w:rsid w:val="00973849"/>
    <w:rsid w:val="009832E4"/>
    <w:rsid w:val="00993773"/>
    <w:rsid w:val="009A2464"/>
    <w:rsid w:val="009A29B5"/>
    <w:rsid w:val="009A3737"/>
    <w:rsid w:val="009A60F6"/>
    <w:rsid w:val="009B114B"/>
    <w:rsid w:val="009B1E31"/>
    <w:rsid w:val="009C0C29"/>
    <w:rsid w:val="009C4AEE"/>
    <w:rsid w:val="009C7801"/>
    <w:rsid w:val="009C7EEA"/>
    <w:rsid w:val="009D09DE"/>
    <w:rsid w:val="009E29D9"/>
    <w:rsid w:val="00A07A59"/>
    <w:rsid w:val="00A1473C"/>
    <w:rsid w:val="00A32343"/>
    <w:rsid w:val="00A3525F"/>
    <w:rsid w:val="00A46082"/>
    <w:rsid w:val="00A50AF3"/>
    <w:rsid w:val="00A52AB7"/>
    <w:rsid w:val="00A53D38"/>
    <w:rsid w:val="00A552D5"/>
    <w:rsid w:val="00A56E97"/>
    <w:rsid w:val="00A65DD8"/>
    <w:rsid w:val="00A668CD"/>
    <w:rsid w:val="00A72739"/>
    <w:rsid w:val="00A73838"/>
    <w:rsid w:val="00A9198F"/>
    <w:rsid w:val="00A933D3"/>
    <w:rsid w:val="00AA1407"/>
    <w:rsid w:val="00AA15A1"/>
    <w:rsid w:val="00AA2C83"/>
    <w:rsid w:val="00AB0E0A"/>
    <w:rsid w:val="00AB42BB"/>
    <w:rsid w:val="00AC0346"/>
    <w:rsid w:val="00AC0C63"/>
    <w:rsid w:val="00AC5D98"/>
    <w:rsid w:val="00AD0B16"/>
    <w:rsid w:val="00AD2114"/>
    <w:rsid w:val="00AD7B46"/>
    <w:rsid w:val="00AE0633"/>
    <w:rsid w:val="00AE1AE9"/>
    <w:rsid w:val="00AE39D8"/>
    <w:rsid w:val="00AE548F"/>
    <w:rsid w:val="00AE661D"/>
    <w:rsid w:val="00AF1150"/>
    <w:rsid w:val="00AF264E"/>
    <w:rsid w:val="00AF338E"/>
    <w:rsid w:val="00B04C4C"/>
    <w:rsid w:val="00B17AD5"/>
    <w:rsid w:val="00B212C7"/>
    <w:rsid w:val="00B23F2F"/>
    <w:rsid w:val="00B25A20"/>
    <w:rsid w:val="00B400C6"/>
    <w:rsid w:val="00B40AEA"/>
    <w:rsid w:val="00B43C05"/>
    <w:rsid w:val="00B440FB"/>
    <w:rsid w:val="00B4674F"/>
    <w:rsid w:val="00B50812"/>
    <w:rsid w:val="00B517FB"/>
    <w:rsid w:val="00B636C8"/>
    <w:rsid w:val="00B67595"/>
    <w:rsid w:val="00B7140C"/>
    <w:rsid w:val="00B81979"/>
    <w:rsid w:val="00B86ADF"/>
    <w:rsid w:val="00B94574"/>
    <w:rsid w:val="00B948DA"/>
    <w:rsid w:val="00B9609E"/>
    <w:rsid w:val="00BA596A"/>
    <w:rsid w:val="00BC6DE8"/>
    <w:rsid w:val="00BD0AB2"/>
    <w:rsid w:val="00BD24B3"/>
    <w:rsid w:val="00BD7825"/>
    <w:rsid w:val="00BE0705"/>
    <w:rsid w:val="00BF2997"/>
    <w:rsid w:val="00BF5C4B"/>
    <w:rsid w:val="00BF7C45"/>
    <w:rsid w:val="00C006E0"/>
    <w:rsid w:val="00C00F4B"/>
    <w:rsid w:val="00C236D6"/>
    <w:rsid w:val="00C241F5"/>
    <w:rsid w:val="00C25F66"/>
    <w:rsid w:val="00C3419E"/>
    <w:rsid w:val="00C343FF"/>
    <w:rsid w:val="00C44051"/>
    <w:rsid w:val="00C525FC"/>
    <w:rsid w:val="00C56C03"/>
    <w:rsid w:val="00C57A8A"/>
    <w:rsid w:val="00C57FE8"/>
    <w:rsid w:val="00C6549A"/>
    <w:rsid w:val="00C666E8"/>
    <w:rsid w:val="00C71268"/>
    <w:rsid w:val="00C76803"/>
    <w:rsid w:val="00C82FDC"/>
    <w:rsid w:val="00C8483C"/>
    <w:rsid w:val="00C915BF"/>
    <w:rsid w:val="00C94310"/>
    <w:rsid w:val="00CA12EA"/>
    <w:rsid w:val="00CB3B33"/>
    <w:rsid w:val="00CB736B"/>
    <w:rsid w:val="00CD0503"/>
    <w:rsid w:val="00CD0CEE"/>
    <w:rsid w:val="00CD64BC"/>
    <w:rsid w:val="00CF11B0"/>
    <w:rsid w:val="00D13456"/>
    <w:rsid w:val="00D2225F"/>
    <w:rsid w:val="00D22C95"/>
    <w:rsid w:val="00D30822"/>
    <w:rsid w:val="00D317AA"/>
    <w:rsid w:val="00D3685C"/>
    <w:rsid w:val="00D37E0D"/>
    <w:rsid w:val="00D47C75"/>
    <w:rsid w:val="00D50AB4"/>
    <w:rsid w:val="00D52AAD"/>
    <w:rsid w:val="00D60A6D"/>
    <w:rsid w:val="00D668CD"/>
    <w:rsid w:val="00D66EA6"/>
    <w:rsid w:val="00D67DFC"/>
    <w:rsid w:val="00D95848"/>
    <w:rsid w:val="00DA3DDD"/>
    <w:rsid w:val="00DA4A85"/>
    <w:rsid w:val="00DA6890"/>
    <w:rsid w:val="00DA6904"/>
    <w:rsid w:val="00DB0A75"/>
    <w:rsid w:val="00DB2755"/>
    <w:rsid w:val="00DB3DF1"/>
    <w:rsid w:val="00DC4B9D"/>
    <w:rsid w:val="00DC700A"/>
    <w:rsid w:val="00DE2FA6"/>
    <w:rsid w:val="00DF2179"/>
    <w:rsid w:val="00DF224B"/>
    <w:rsid w:val="00E01372"/>
    <w:rsid w:val="00E0375C"/>
    <w:rsid w:val="00E03DA9"/>
    <w:rsid w:val="00E047D9"/>
    <w:rsid w:val="00E3264F"/>
    <w:rsid w:val="00E335DA"/>
    <w:rsid w:val="00E36B77"/>
    <w:rsid w:val="00E36EA8"/>
    <w:rsid w:val="00E451AF"/>
    <w:rsid w:val="00E502A7"/>
    <w:rsid w:val="00E642BF"/>
    <w:rsid w:val="00E655E6"/>
    <w:rsid w:val="00E660C4"/>
    <w:rsid w:val="00E83F0C"/>
    <w:rsid w:val="00EB2B44"/>
    <w:rsid w:val="00EB5190"/>
    <w:rsid w:val="00EC4812"/>
    <w:rsid w:val="00EC7D61"/>
    <w:rsid w:val="00ED5890"/>
    <w:rsid w:val="00EF17AC"/>
    <w:rsid w:val="00EF1AA3"/>
    <w:rsid w:val="00EF34D6"/>
    <w:rsid w:val="00F05676"/>
    <w:rsid w:val="00F228ED"/>
    <w:rsid w:val="00F22A92"/>
    <w:rsid w:val="00F2595B"/>
    <w:rsid w:val="00F36E33"/>
    <w:rsid w:val="00F40F73"/>
    <w:rsid w:val="00F42B60"/>
    <w:rsid w:val="00F53807"/>
    <w:rsid w:val="00F53BA6"/>
    <w:rsid w:val="00F5495E"/>
    <w:rsid w:val="00F70AF3"/>
    <w:rsid w:val="00F712CE"/>
    <w:rsid w:val="00F80742"/>
    <w:rsid w:val="00F8529F"/>
    <w:rsid w:val="00F93ABC"/>
    <w:rsid w:val="00F955DA"/>
    <w:rsid w:val="00F96E8B"/>
    <w:rsid w:val="00FA41A2"/>
    <w:rsid w:val="00FC245F"/>
    <w:rsid w:val="00FD0CB3"/>
    <w:rsid w:val="00FE6DF1"/>
    <w:rsid w:val="00FE7E52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B9A15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2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EC3"/>
    <w:pPr>
      <w:spacing w:after="200"/>
    </w:pPr>
    <w:rPr>
      <w:i/>
      <w:iCs/>
      <w:color w:val="575F6D" w:themeColor="text2"/>
      <w:sz w:val="18"/>
      <w:szCs w:val="18"/>
    </w:rPr>
  </w:style>
  <w:style w:type="character" w:customStyle="1" w:styleId="hps">
    <w:name w:val="hps"/>
    <w:basedOn w:val="DefaultParagraphFont"/>
    <w:rsid w:val="00320A74"/>
  </w:style>
  <w:style w:type="table" w:styleId="ListTable3">
    <w:name w:val="List Table 3"/>
    <w:basedOn w:val="TableNormal"/>
    <w:uiPriority w:val="48"/>
    <w:rsid w:val="00320A7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4A5AB-68AA-4653-96D6-E3CA051D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176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ANGELIA SALIM</cp:lastModifiedBy>
  <cp:revision>195</cp:revision>
  <dcterms:created xsi:type="dcterms:W3CDTF">2017-06-21T03:38:00Z</dcterms:created>
  <dcterms:modified xsi:type="dcterms:W3CDTF">2021-08-02T11:38:00Z</dcterms:modified>
</cp:coreProperties>
</file>