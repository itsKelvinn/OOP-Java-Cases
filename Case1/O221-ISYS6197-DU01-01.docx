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6C3184A0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B2C97" w14:textId="77777777" w:rsidR="00811C48" w:rsidRPr="001E7ABE" w:rsidRDefault="00DB2755" w:rsidP="006F5498">
            <w:pPr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 xml:space="preserve">Practicum </w:t>
            </w:r>
            <w:r w:rsidR="000F1EBF" w:rsidRPr="00D50AB4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7E0A4CCE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val="id-ID"/>
              </w:rPr>
              <w:drawing>
                <wp:inline distT="0" distB="0" distL="0" distR="0" wp14:anchorId="77A2F951" wp14:editId="4243951B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75793155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9EFD3" w14:textId="77777777" w:rsidR="00321362" w:rsidRPr="00B67595" w:rsidRDefault="001128B6" w:rsidP="005B66A9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 w:rsidRPr="001128B6">
              <w:rPr>
                <w:rFonts w:ascii="Arial Narrow" w:hAnsi="Arial Narrow" w:cs="Tahoma"/>
                <w:sz w:val="36"/>
              </w:rPr>
              <w:t>ISYS6197</w:t>
            </w:r>
          </w:p>
          <w:p w14:paraId="72325BAC" w14:textId="77777777" w:rsidR="00235C36" w:rsidRPr="00876A58" w:rsidRDefault="0027030F" w:rsidP="0027030F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27030F">
              <w:rPr>
                <w:rFonts w:ascii="Arial Narrow" w:hAnsi="Arial Narrow" w:cs="Tahoma"/>
                <w:sz w:val="36"/>
              </w:rPr>
              <w:t>Business Application Development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0F3D684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6FE73497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6909A" w14:textId="77777777" w:rsidR="00F80742" w:rsidRPr="00876A58" w:rsidRDefault="00B40AEA" w:rsidP="00B40AEA">
            <w:pPr>
              <w:ind w:right="480"/>
              <w:rPr>
                <w:rFonts w:ascii="Tahoma" w:hAnsi="Tahoma" w:cs="Tahoma"/>
                <w:bCs/>
                <w:sz w:val="18"/>
              </w:rPr>
            </w:pPr>
            <w:r w:rsidRPr="00B40AEA"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AC62E34" w14:textId="61316AA2" w:rsidR="000732DF" w:rsidRPr="006C4487" w:rsidRDefault="006C4487" w:rsidP="006C4487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6C448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O221-ISYS6197-DU01-01</w:t>
            </w:r>
          </w:p>
        </w:tc>
      </w:tr>
      <w:tr w:rsidR="00E0375C" w:rsidRPr="00876A58" w14:paraId="41FC81EA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3D96B6F" w14:textId="5789323E" w:rsidR="00535DA7" w:rsidRPr="0083398D" w:rsidRDefault="00535DA7" w:rsidP="0083398D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D50AB4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D50AB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7563A">
              <w:rPr>
                <w:rFonts w:ascii="Arial" w:hAnsi="Arial" w:cs="Arial"/>
                <w:i/>
                <w:sz w:val="18"/>
                <w:szCs w:val="18"/>
              </w:rPr>
              <w:t xml:space="preserve">Odd </w:t>
            </w:r>
            <w:r w:rsidR="004074A1" w:rsidRPr="00D50AB4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D50AB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D50AB4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83398D">
              <w:rPr>
                <w:rFonts w:ascii="Arial" w:hAnsi="Arial" w:cs="Arial"/>
                <w:i/>
                <w:sz w:val="18"/>
                <w:szCs w:val="18"/>
              </w:rPr>
              <w:t>20</w:t>
            </w:r>
            <w:r w:rsidR="00E7563A">
              <w:rPr>
                <w:rFonts w:ascii="Arial" w:hAnsi="Arial" w:cs="Arial"/>
                <w:i/>
                <w:sz w:val="18"/>
                <w:szCs w:val="18"/>
              </w:rPr>
              <w:t>2</w:t>
            </w:r>
            <w:r w:rsidR="00446B6D">
              <w:rPr>
                <w:rFonts w:ascii="Arial" w:hAnsi="Arial" w:cs="Arial"/>
                <w:i/>
                <w:sz w:val="18"/>
                <w:szCs w:val="18"/>
              </w:rPr>
              <w:t>1</w:t>
            </w:r>
            <w:r w:rsidRPr="00D50AB4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83398D">
              <w:rPr>
                <w:rFonts w:ascii="Arial" w:hAnsi="Arial" w:cs="Arial"/>
                <w:i/>
                <w:sz w:val="18"/>
                <w:szCs w:val="18"/>
              </w:rPr>
              <w:t>20</w:t>
            </w:r>
            <w:r w:rsidR="003E3DA5">
              <w:rPr>
                <w:rFonts w:ascii="Arial" w:hAnsi="Arial" w:cs="Arial"/>
                <w:i/>
                <w:sz w:val="18"/>
                <w:szCs w:val="18"/>
              </w:rPr>
              <w:t>2</w:t>
            </w:r>
            <w:r w:rsidR="00446B6D">
              <w:rPr>
                <w:rFonts w:ascii="Arial" w:hAnsi="Arial" w:cs="Arial"/>
                <w:i/>
                <w:sz w:val="18"/>
                <w:szCs w:val="18"/>
              </w:rPr>
              <w:t>2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6FB4E6E" w14:textId="77777777" w:rsidR="00D37E0D" w:rsidRPr="001E7ABE" w:rsidRDefault="002E3324" w:rsidP="00BD24B3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D50AB4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BD24B3">
              <w:rPr>
                <w:rFonts w:ascii="Arial" w:hAnsi="Arial" w:cs="Arial"/>
                <w:b/>
                <w:sz w:val="18"/>
              </w:rPr>
              <w:t xml:space="preserve"> 00</w:t>
            </w:r>
          </w:p>
        </w:tc>
      </w:tr>
    </w:tbl>
    <w:p w14:paraId="0F10D171" w14:textId="77777777" w:rsidR="009C7EEA" w:rsidRPr="00876A58" w:rsidRDefault="009C7EEA" w:rsidP="009C7EEA">
      <w:pPr>
        <w:rPr>
          <w:lang w:val="id-ID"/>
        </w:rPr>
      </w:pPr>
      <w:r w:rsidRPr="00876A58">
        <w:rPr>
          <w:lang w:val="id-ID"/>
        </w:rPr>
        <w:tab/>
      </w:r>
    </w:p>
    <w:p w14:paraId="133F90F4" w14:textId="77777777" w:rsidR="009C7EEA" w:rsidRDefault="009C7EEA" w:rsidP="009C7EEA">
      <w:pPr>
        <w:pStyle w:val="Heading2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Learning Outcomes</w:t>
      </w:r>
    </w:p>
    <w:p w14:paraId="08A89D43" w14:textId="77777777" w:rsidR="009C7EEA" w:rsidRDefault="009C7EEA" w:rsidP="009C7EEA">
      <w:pPr>
        <w:numPr>
          <w:ilvl w:val="0"/>
          <w:numId w:val="6"/>
        </w:numPr>
        <w:tabs>
          <w:tab w:val="left" w:pos="360"/>
        </w:tabs>
        <w:ind w:left="360"/>
        <w:jc w:val="both"/>
        <w:rPr>
          <w:noProof/>
          <w:lang w:val="id-ID"/>
        </w:rPr>
      </w:pPr>
      <w:r>
        <w:t>Explain Object Oriented concept</w:t>
      </w:r>
    </w:p>
    <w:p w14:paraId="47A5C4CB" w14:textId="77777777" w:rsidR="009C7EEA" w:rsidRDefault="009C7EEA" w:rsidP="009C7EEA">
      <w:pPr>
        <w:pStyle w:val="Heading2"/>
      </w:pPr>
      <w:r>
        <w:rPr>
          <w:rFonts w:ascii="Times New Roman" w:hAnsi="Times New Roman"/>
          <w:color w:val="auto"/>
          <w:sz w:val="24"/>
          <w:szCs w:val="24"/>
        </w:rPr>
        <w:t>Topic</w:t>
      </w:r>
    </w:p>
    <w:p w14:paraId="3D7B7517" w14:textId="79072ACC" w:rsidR="009C7EEA" w:rsidRDefault="009C7EEA" w:rsidP="009C7EEA">
      <w:pPr>
        <w:numPr>
          <w:ilvl w:val="0"/>
          <w:numId w:val="6"/>
        </w:numPr>
        <w:ind w:left="364"/>
        <w:jc w:val="both"/>
        <w:rPr>
          <w:bCs/>
          <w:lang w:val="id-ID"/>
        </w:rPr>
      </w:pPr>
      <w:r>
        <w:rPr>
          <w:noProof/>
        </w:rPr>
        <w:t xml:space="preserve">Session 01 - </w:t>
      </w:r>
      <w:r>
        <w:rPr>
          <w:noProof/>
          <w:lang w:val="id-ID"/>
        </w:rPr>
        <w:t xml:space="preserve">Review </w:t>
      </w:r>
      <w:r w:rsidR="00753327">
        <w:rPr>
          <w:noProof/>
        </w:rPr>
        <w:t>to Java Programming</w:t>
      </w:r>
    </w:p>
    <w:p w14:paraId="4447C8EC" w14:textId="247560F2" w:rsidR="009C7EEA" w:rsidRDefault="004726E7" w:rsidP="009C7EEA">
      <w:pPr>
        <w:pStyle w:val="Heading2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Subtopics</w:t>
      </w:r>
    </w:p>
    <w:p w14:paraId="7952FF5C" w14:textId="4F11AC06" w:rsidR="009C7EEA" w:rsidRDefault="00A316D7" w:rsidP="009C7EEA">
      <w:pPr>
        <w:pStyle w:val="ListParagraph"/>
        <w:numPr>
          <w:ilvl w:val="0"/>
          <w:numId w:val="29"/>
        </w:numPr>
        <w:tabs>
          <w:tab w:val="left" w:pos="360"/>
        </w:tabs>
      </w:pPr>
      <w:r>
        <w:t>Arithmetic Operator</w:t>
      </w:r>
    </w:p>
    <w:p w14:paraId="37F1FE90" w14:textId="41BAFD9C" w:rsidR="009C7EEA" w:rsidRDefault="00A316D7" w:rsidP="009C7EEA">
      <w:pPr>
        <w:pStyle w:val="ListParagraph"/>
        <w:numPr>
          <w:ilvl w:val="0"/>
          <w:numId w:val="29"/>
        </w:numPr>
        <w:tabs>
          <w:tab w:val="left" w:pos="360"/>
        </w:tabs>
      </w:pPr>
      <w:r>
        <w:t>Data Type (Primitive &amp; Wrapper)</w:t>
      </w:r>
    </w:p>
    <w:p w14:paraId="3DA01A4C" w14:textId="514E537B" w:rsidR="00623C62" w:rsidRDefault="00623C62" w:rsidP="009C7EEA">
      <w:pPr>
        <w:pStyle w:val="ListParagraph"/>
        <w:numPr>
          <w:ilvl w:val="0"/>
          <w:numId w:val="29"/>
        </w:numPr>
        <w:tabs>
          <w:tab w:val="left" w:pos="360"/>
        </w:tabs>
      </w:pPr>
      <w:r>
        <w:t>Selection and Repetition</w:t>
      </w:r>
    </w:p>
    <w:p w14:paraId="44E58015" w14:textId="7818B283" w:rsidR="00623C62" w:rsidRDefault="00623C62" w:rsidP="009C7EEA">
      <w:pPr>
        <w:pStyle w:val="ListParagraph"/>
        <w:numPr>
          <w:ilvl w:val="0"/>
          <w:numId w:val="29"/>
        </w:numPr>
        <w:tabs>
          <w:tab w:val="left" w:pos="360"/>
        </w:tabs>
      </w:pPr>
      <w:r>
        <w:t>Input and Output</w:t>
      </w:r>
    </w:p>
    <w:p w14:paraId="66855096" w14:textId="31F712D7" w:rsidR="00623C62" w:rsidRDefault="00623C62" w:rsidP="009C7EEA">
      <w:pPr>
        <w:pStyle w:val="ListParagraph"/>
        <w:numPr>
          <w:ilvl w:val="0"/>
          <w:numId w:val="29"/>
        </w:numPr>
        <w:tabs>
          <w:tab w:val="left" w:pos="360"/>
        </w:tabs>
      </w:pPr>
      <w:r>
        <w:t>Logical Operator</w:t>
      </w:r>
    </w:p>
    <w:p w14:paraId="2730619A" w14:textId="43A36B75" w:rsidR="009C7EEA" w:rsidRDefault="00623C62" w:rsidP="00BD2ABA">
      <w:pPr>
        <w:pStyle w:val="ListParagraph"/>
        <w:numPr>
          <w:ilvl w:val="0"/>
          <w:numId w:val="29"/>
        </w:numPr>
        <w:tabs>
          <w:tab w:val="left" w:pos="360"/>
        </w:tabs>
      </w:pPr>
      <w:r>
        <w:t>Method</w:t>
      </w:r>
    </w:p>
    <w:p w14:paraId="6F5E4F47" w14:textId="77777777" w:rsidR="00BD2ABA" w:rsidRDefault="00BD2ABA" w:rsidP="00BD2ABA">
      <w:pPr>
        <w:pStyle w:val="ListParagraph"/>
        <w:tabs>
          <w:tab w:val="left" w:pos="360"/>
        </w:tabs>
        <w:ind w:left="360"/>
      </w:pPr>
    </w:p>
    <w:p w14:paraId="061D2744" w14:textId="77777777" w:rsidR="009C7EEA" w:rsidRDefault="009C7EEA" w:rsidP="009C7EEA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Soal</w:t>
      </w:r>
    </w:p>
    <w:p w14:paraId="277818C6" w14:textId="77777777" w:rsidR="009C7EEA" w:rsidRDefault="009C7EEA" w:rsidP="009C7EEA">
      <w:pPr>
        <w:rPr>
          <w:rFonts w:ascii="Arial" w:hAnsi="Arial" w:cs="Arial"/>
          <w:i/>
          <w:sz w:val="16"/>
        </w:rPr>
      </w:pPr>
      <w:r>
        <w:rPr>
          <w:rFonts w:ascii="Arial" w:hAnsi="Arial" w:cs="Arial"/>
          <w:i/>
          <w:sz w:val="16"/>
          <w:lang w:val="id-ID"/>
        </w:rPr>
        <w:t>Case</w:t>
      </w:r>
    </w:p>
    <w:p w14:paraId="455B18D4" w14:textId="14E85EE5" w:rsidR="009C7EEA" w:rsidRDefault="00C035E8" w:rsidP="009C7EEA">
      <w:pPr>
        <w:jc w:val="center"/>
        <w:rPr>
          <w:b/>
        </w:rPr>
      </w:pPr>
      <w:r>
        <w:rPr>
          <w:b/>
        </w:rPr>
        <w:t>Shape Printer</w:t>
      </w:r>
    </w:p>
    <w:p w14:paraId="52D45FFF" w14:textId="77777777" w:rsidR="009C7EEA" w:rsidRDefault="009C7EEA" w:rsidP="009C7EEA">
      <w:pPr>
        <w:jc w:val="center"/>
        <w:rPr>
          <w:rFonts w:ascii="Arial" w:hAnsi="Arial" w:cs="Arial"/>
          <w:i/>
          <w:sz w:val="16"/>
        </w:rPr>
      </w:pPr>
    </w:p>
    <w:p w14:paraId="38739174" w14:textId="16A72C3B" w:rsidR="009C7EEA" w:rsidRDefault="009C7EEA" w:rsidP="009C7EEA">
      <w:pPr>
        <w:spacing w:line="360" w:lineRule="auto"/>
      </w:pPr>
      <w:r>
        <w:tab/>
        <w:t xml:space="preserve">You are asked to build an application for learning called </w:t>
      </w:r>
      <w:r w:rsidR="00C035E8">
        <w:rPr>
          <w:b/>
        </w:rPr>
        <w:t xml:space="preserve">Shape Printer </w:t>
      </w:r>
      <w:r>
        <w:t xml:space="preserve">to </w:t>
      </w:r>
      <w:r w:rsidR="00C035E8">
        <w:t xml:space="preserve">print </w:t>
      </w:r>
      <w:r>
        <w:t>shap</w:t>
      </w:r>
      <w:r w:rsidR="00C035E8">
        <w:t>e</w:t>
      </w:r>
      <w:r>
        <w:t>. You are assigned to make a program with the description below:</w:t>
      </w:r>
    </w:p>
    <w:p w14:paraId="4AFA1075" w14:textId="77777777" w:rsidR="00720D3B" w:rsidRDefault="009C7EEA" w:rsidP="00C035E8">
      <w:pPr>
        <w:pStyle w:val="ListParagraph"/>
        <w:numPr>
          <w:ilvl w:val="0"/>
          <w:numId w:val="30"/>
        </w:numPr>
        <w:spacing w:line="360" w:lineRule="auto"/>
      </w:pPr>
      <w:r>
        <w:t xml:space="preserve">Ask user to input </w:t>
      </w:r>
      <w:r>
        <w:rPr>
          <w:b/>
        </w:rPr>
        <w:t>name</w:t>
      </w:r>
      <w:r>
        <w:t xml:space="preserve">. Validate length of </w:t>
      </w:r>
      <w:r>
        <w:rPr>
          <w:b/>
        </w:rPr>
        <w:t>name</w:t>
      </w:r>
      <w:r>
        <w:t xml:space="preserve"> must be between </w:t>
      </w:r>
      <w:r>
        <w:rPr>
          <w:b/>
        </w:rPr>
        <w:t>5 – 25 characters</w:t>
      </w:r>
      <w:r>
        <w:t>.</w:t>
      </w:r>
    </w:p>
    <w:p w14:paraId="2827F783" w14:textId="76563F87" w:rsidR="009C7EEA" w:rsidRDefault="00C035E8" w:rsidP="00720D3B">
      <w:pPr>
        <w:spacing w:line="360" w:lineRule="auto"/>
        <w:jc w:val="center"/>
      </w:pPr>
      <w:r w:rsidRPr="00C035E8">
        <w:rPr>
          <w:noProof/>
        </w:rPr>
        <w:drawing>
          <wp:inline distT="0" distB="0" distL="0" distR="0" wp14:anchorId="0438E7E5" wp14:editId="41CD37D1">
            <wp:extent cx="6280785" cy="394335"/>
            <wp:effectExtent l="19050" t="19050" r="24765" b="247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39433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4F1457" w14:textId="77777777" w:rsidR="009C7EEA" w:rsidRDefault="009C7EEA" w:rsidP="009C7EEA">
      <w:pPr>
        <w:pStyle w:val="ListParagraph"/>
        <w:numPr>
          <w:ilvl w:val="0"/>
          <w:numId w:val="30"/>
        </w:numPr>
        <w:spacing w:line="360" w:lineRule="auto"/>
      </w:pPr>
      <w:r>
        <w:t>After that, show the user’s name and menu. The program consists of 4 menus:</w:t>
      </w:r>
    </w:p>
    <w:p w14:paraId="14CC067B" w14:textId="0330A6EF" w:rsidR="009C7EEA" w:rsidRDefault="00C035E8" w:rsidP="009C7EEA">
      <w:pPr>
        <w:pStyle w:val="ListParagraph"/>
        <w:numPr>
          <w:ilvl w:val="1"/>
          <w:numId w:val="31"/>
        </w:numPr>
        <w:spacing w:line="360" w:lineRule="auto"/>
        <w:rPr>
          <w:b/>
        </w:rPr>
      </w:pPr>
      <w:r>
        <w:rPr>
          <w:b/>
        </w:rPr>
        <w:t>Full Rectangle Shape</w:t>
      </w:r>
    </w:p>
    <w:p w14:paraId="72214AFD" w14:textId="166441C2" w:rsidR="009C7EEA" w:rsidRDefault="00C035E8" w:rsidP="009C7EEA">
      <w:pPr>
        <w:pStyle w:val="ListParagraph"/>
        <w:numPr>
          <w:ilvl w:val="1"/>
          <w:numId w:val="31"/>
        </w:numPr>
        <w:spacing w:line="360" w:lineRule="auto"/>
        <w:rPr>
          <w:b/>
        </w:rPr>
      </w:pPr>
      <w:r>
        <w:rPr>
          <w:b/>
        </w:rPr>
        <w:t>Empty Rectangle Shape</w:t>
      </w:r>
    </w:p>
    <w:p w14:paraId="0246AF7E" w14:textId="487E7D35" w:rsidR="009C7EEA" w:rsidRDefault="00C035E8" w:rsidP="009C7EEA">
      <w:pPr>
        <w:pStyle w:val="ListParagraph"/>
        <w:numPr>
          <w:ilvl w:val="1"/>
          <w:numId w:val="31"/>
        </w:numPr>
        <w:spacing w:line="360" w:lineRule="auto"/>
        <w:rPr>
          <w:b/>
        </w:rPr>
      </w:pPr>
      <w:r>
        <w:rPr>
          <w:b/>
        </w:rPr>
        <w:t>Right Triangle Shape</w:t>
      </w:r>
    </w:p>
    <w:p w14:paraId="5D2A5E9F" w14:textId="2EE8D345" w:rsidR="00C035E8" w:rsidRPr="00C035E8" w:rsidRDefault="009C7EEA" w:rsidP="00C035E8">
      <w:pPr>
        <w:pStyle w:val="ListParagraph"/>
        <w:numPr>
          <w:ilvl w:val="1"/>
          <w:numId w:val="31"/>
        </w:numPr>
        <w:spacing w:line="360" w:lineRule="auto"/>
        <w:rPr>
          <w:b/>
        </w:rPr>
      </w:pPr>
      <w:r>
        <w:rPr>
          <w:b/>
        </w:rPr>
        <w:t>Exit</w:t>
      </w:r>
    </w:p>
    <w:p w14:paraId="31B01649" w14:textId="27254DE7" w:rsidR="009C7EEA" w:rsidRDefault="00C035E8" w:rsidP="00720D3B">
      <w:pPr>
        <w:spacing w:line="360" w:lineRule="auto"/>
        <w:rPr>
          <w:b/>
        </w:rPr>
      </w:pPr>
      <w:r w:rsidRPr="00C035E8">
        <w:rPr>
          <w:b/>
          <w:noProof/>
        </w:rPr>
        <w:lastRenderedPageBreak/>
        <w:drawing>
          <wp:inline distT="0" distB="0" distL="0" distR="0" wp14:anchorId="4CAFAA34" wp14:editId="64E30D3A">
            <wp:extent cx="6257925" cy="1408430"/>
            <wp:effectExtent l="19050" t="19050" r="28575" b="20320"/>
            <wp:docPr id="6" name="Picture 6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Background pattern&#10;&#10;Description automatically generated with low confidence"/>
                    <pic:cNvPicPr/>
                  </pic:nvPicPr>
                  <pic:blipFill rotWithShape="1">
                    <a:blip r:embed="rId10"/>
                    <a:srcRect l="364" r="-1"/>
                    <a:stretch/>
                  </pic:blipFill>
                  <pic:spPr bwMode="auto">
                    <a:xfrm>
                      <a:off x="0" y="0"/>
                      <a:ext cx="6257925" cy="14084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53B3AE" w14:textId="77777777" w:rsidR="009C7EEA" w:rsidRDefault="009C7EEA" w:rsidP="009C7EEA">
      <w:pPr>
        <w:pStyle w:val="ListParagraph"/>
        <w:numPr>
          <w:ilvl w:val="0"/>
          <w:numId w:val="30"/>
        </w:numPr>
        <w:spacing w:line="360" w:lineRule="auto"/>
        <w:rPr>
          <w:b/>
        </w:rPr>
      </w:pPr>
      <w:r>
        <w:t xml:space="preserve">Ask user to input menu choice between </w:t>
      </w:r>
      <w:r>
        <w:rPr>
          <w:b/>
        </w:rPr>
        <w:t>1</w:t>
      </w:r>
      <w:r>
        <w:t xml:space="preserve"> and </w:t>
      </w:r>
      <w:r>
        <w:rPr>
          <w:b/>
        </w:rPr>
        <w:t>4</w:t>
      </w:r>
      <w:r>
        <w:t>.</w:t>
      </w:r>
    </w:p>
    <w:p w14:paraId="6520E6C9" w14:textId="4182CAD6" w:rsidR="009C7EEA" w:rsidRDefault="009C7EEA" w:rsidP="009C7EEA">
      <w:pPr>
        <w:pStyle w:val="ListParagraph"/>
        <w:numPr>
          <w:ilvl w:val="0"/>
          <w:numId w:val="30"/>
        </w:numPr>
        <w:spacing w:line="360" w:lineRule="auto"/>
        <w:rPr>
          <w:b/>
        </w:rPr>
      </w:pPr>
      <w:r>
        <w:t xml:space="preserve">If user chooses </w:t>
      </w:r>
      <w:r w:rsidR="00C035E8">
        <w:rPr>
          <w:b/>
        </w:rPr>
        <w:t xml:space="preserve">Full Rectangle Shape </w:t>
      </w:r>
      <w:r>
        <w:rPr>
          <w:b/>
        </w:rPr>
        <w:t>(Menu ‘1’)</w:t>
      </w:r>
      <w:r>
        <w:t>:</w:t>
      </w:r>
    </w:p>
    <w:p w14:paraId="28E58D6F" w14:textId="32A9E233" w:rsidR="009C7EEA" w:rsidRDefault="009C7EEA" w:rsidP="00C035E8">
      <w:pPr>
        <w:pStyle w:val="ListParagraph"/>
        <w:numPr>
          <w:ilvl w:val="1"/>
          <w:numId w:val="30"/>
        </w:numPr>
        <w:spacing w:line="360" w:lineRule="auto"/>
        <w:ind w:left="1134"/>
        <w:rPr>
          <w:b/>
        </w:rPr>
      </w:pPr>
      <w:r>
        <w:t xml:space="preserve">Ask user to input </w:t>
      </w:r>
      <w:r w:rsidR="00C035E8">
        <w:rPr>
          <w:b/>
        </w:rPr>
        <w:t>full r</w:t>
      </w:r>
      <w:r>
        <w:rPr>
          <w:b/>
        </w:rPr>
        <w:t xml:space="preserve">ectangle </w:t>
      </w:r>
      <w:r w:rsidR="00C035E8">
        <w:rPr>
          <w:b/>
        </w:rPr>
        <w:t>size</w:t>
      </w:r>
      <w:r>
        <w:t>. Validate</w:t>
      </w:r>
      <w:r w:rsidR="00C035E8">
        <w:rPr>
          <w:b/>
        </w:rPr>
        <w:t xml:space="preserve"> full re</w:t>
      </w:r>
      <w:r>
        <w:rPr>
          <w:b/>
        </w:rPr>
        <w:t>ctangle</w:t>
      </w:r>
      <w:r>
        <w:t xml:space="preserve"> </w:t>
      </w:r>
      <w:r w:rsidR="00C035E8">
        <w:rPr>
          <w:b/>
        </w:rPr>
        <w:t xml:space="preserve">size </w:t>
      </w:r>
      <w:r>
        <w:t xml:space="preserve">must be </w:t>
      </w:r>
      <w:r>
        <w:rPr>
          <w:b/>
        </w:rPr>
        <w:t>numeric</w:t>
      </w:r>
      <w:r>
        <w:t xml:space="preserve"> and at </w:t>
      </w:r>
      <w:r>
        <w:rPr>
          <w:b/>
        </w:rPr>
        <w:t>least</w:t>
      </w:r>
      <w:r>
        <w:t xml:space="preserve"> </w:t>
      </w:r>
      <w:r w:rsidR="00C035E8">
        <w:t>1.</w:t>
      </w:r>
    </w:p>
    <w:p w14:paraId="096FB3F8" w14:textId="60C7EF83" w:rsidR="009C7EEA" w:rsidRDefault="009C7EEA" w:rsidP="009C7EEA">
      <w:pPr>
        <w:pStyle w:val="ListParagraph"/>
        <w:numPr>
          <w:ilvl w:val="1"/>
          <w:numId w:val="30"/>
        </w:numPr>
        <w:spacing w:line="360" w:lineRule="auto"/>
        <w:ind w:left="1134"/>
        <w:rPr>
          <w:b/>
        </w:rPr>
      </w:pPr>
      <w:r>
        <w:t xml:space="preserve">The program will </w:t>
      </w:r>
      <w:r w:rsidR="00C035E8">
        <w:t>print</w:t>
      </w:r>
      <w:r>
        <w:t xml:space="preserve"> </w:t>
      </w:r>
      <w:r w:rsidR="0011041A">
        <w:rPr>
          <w:b/>
        </w:rPr>
        <w:t>f</w:t>
      </w:r>
      <w:r w:rsidR="00C035E8">
        <w:rPr>
          <w:b/>
        </w:rPr>
        <w:t xml:space="preserve">ull </w:t>
      </w:r>
      <w:r w:rsidR="0011041A">
        <w:rPr>
          <w:b/>
        </w:rPr>
        <w:t>r</w:t>
      </w:r>
      <w:r w:rsidR="00C035E8">
        <w:rPr>
          <w:b/>
        </w:rPr>
        <w:t xml:space="preserve">ectangle shape </w:t>
      </w:r>
      <w:r w:rsidR="00C035E8">
        <w:rPr>
          <w:bCs/>
        </w:rPr>
        <w:t xml:space="preserve">with inputted size </w:t>
      </w:r>
      <w:r>
        <w:t xml:space="preserve">and show the </w:t>
      </w:r>
      <w:r w:rsidR="00C035E8">
        <w:t>shape to user.</w:t>
      </w:r>
    </w:p>
    <w:p w14:paraId="5E475844" w14:textId="070B880A" w:rsidR="00720D3B" w:rsidRDefault="00C035E8" w:rsidP="00BD2ABA">
      <w:pPr>
        <w:spacing w:line="360" w:lineRule="auto"/>
        <w:rPr>
          <w:b/>
        </w:rPr>
      </w:pPr>
      <w:r w:rsidRPr="00C035E8">
        <w:rPr>
          <w:b/>
          <w:noProof/>
        </w:rPr>
        <w:drawing>
          <wp:inline distT="0" distB="0" distL="0" distR="0" wp14:anchorId="76484778" wp14:editId="617FBF9E">
            <wp:extent cx="6280785" cy="1600835"/>
            <wp:effectExtent l="19050" t="19050" r="24765" b="18415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160083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6E8A53" w14:textId="77777777" w:rsidR="00BD2ABA" w:rsidRPr="00BD2ABA" w:rsidRDefault="00BD2ABA" w:rsidP="00BD2ABA">
      <w:pPr>
        <w:spacing w:line="360" w:lineRule="auto"/>
        <w:rPr>
          <w:b/>
        </w:rPr>
      </w:pPr>
    </w:p>
    <w:p w14:paraId="069DA616" w14:textId="55C41430" w:rsidR="009C7EEA" w:rsidRDefault="009C7EEA" w:rsidP="009C7EEA">
      <w:pPr>
        <w:pStyle w:val="ListParagraph"/>
        <w:numPr>
          <w:ilvl w:val="0"/>
          <w:numId w:val="30"/>
        </w:numPr>
        <w:spacing w:line="360" w:lineRule="auto"/>
        <w:rPr>
          <w:b/>
        </w:rPr>
      </w:pPr>
      <w:r>
        <w:t xml:space="preserve">If user chooses </w:t>
      </w:r>
      <w:r w:rsidR="00C035E8">
        <w:rPr>
          <w:b/>
        </w:rPr>
        <w:t xml:space="preserve">Empty Rectangle Shape </w:t>
      </w:r>
      <w:r>
        <w:rPr>
          <w:b/>
        </w:rPr>
        <w:t>(Menu ‘2’)</w:t>
      </w:r>
      <w:r>
        <w:t>:</w:t>
      </w:r>
    </w:p>
    <w:p w14:paraId="59408687" w14:textId="77777777" w:rsidR="006E0E1E" w:rsidRDefault="009C7EEA" w:rsidP="006E0E1E">
      <w:pPr>
        <w:pStyle w:val="ListParagraph"/>
        <w:numPr>
          <w:ilvl w:val="1"/>
          <w:numId w:val="30"/>
        </w:numPr>
        <w:spacing w:line="360" w:lineRule="auto"/>
        <w:ind w:left="1134"/>
        <w:rPr>
          <w:b/>
        </w:rPr>
      </w:pPr>
      <w:r>
        <w:t xml:space="preserve">Ask user to input </w:t>
      </w:r>
      <w:r w:rsidR="00C035E8">
        <w:rPr>
          <w:b/>
        </w:rPr>
        <w:t>empty rectangle</w:t>
      </w:r>
      <w:r>
        <w:rPr>
          <w:b/>
        </w:rPr>
        <w:t xml:space="preserve"> </w:t>
      </w:r>
      <w:r w:rsidR="00C035E8">
        <w:rPr>
          <w:b/>
        </w:rPr>
        <w:t>size</w:t>
      </w:r>
      <w:r>
        <w:t xml:space="preserve">. Validate </w:t>
      </w:r>
      <w:r w:rsidR="00C035E8">
        <w:rPr>
          <w:b/>
        </w:rPr>
        <w:t xml:space="preserve">empty rectangle size </w:t>
      </w:r>
      <w:r>
        <w:t xml:space="preserve">must be </w:t>
      </w:r>
      <w:r>
        <w:rPr>
          <w:b/>
        </w:rPr>
        <w:t>numeric</w:t>
      </w:r>
      <w:r>
        <w:t xml:space="preserve"> and at </w:t>
      </w:r>
      <w:r>
        <w:rPr>
          <w:b/>
        </w:rPr>
        <w:t>least</w:t>
      </w:r>
      <w:r>
        <w:t xml:space="preserve"> </w:t>
      </w:r>
      <w:r w:rsidR="006E0E1E">
        <w:rPr>
          <w:b/>
        </w:rPr>
        <w:t>2.</w:t>
      </w:r>
    </w:p>
    <w:p w14:paraId="1B75D29F" w14:textId="49A391F5" w:rsidR="006E0E1E" w:rsidRDefault="006E0E1E" w:rsidP="006E0E1E">
      <w:pPr>
        <w:pStyle w:val="ListParagraph"/>
        <w:numPr>
          <w:ilvl w:val="1"/>
          <w:numId w:val="30"/>
        </w:numPr>
        <w:spacing w:line="360" w:lineRule="auto"/>
        <w:ind w:left="1134"/>
        <w:rPr>
          <w:b/>
        </w:rPr>
      </w:pPr>
      <w:r>
        <w:t xml:space="preserve">The program will print </w:t>
      </w:r>
      <w:r w:rsidR="0011041A">
        <w:rPr>
          <w:b/>
        </w:rPr>
        <w:t>e</w:t>
      </w:r>
      <w:r>
        <w:rPr>
          <w:b/>
        </w:rPr>
        <w:t xml:space="preserve">mpty </w:t>
      </w:r>
      <w:r w:rsidR="0011041A">
        <w:rPr>
          <w:b/>
        </w:rPr>
        <w:t>r</w:t>
      </w:r>
      <w:r>
        <w:rPr>
          <w:b/>
        </w:rPr>
        <w:t xml:space="preserve">ectangle shape </w:t>
      </w:r>
      <w:r>
        <w:rPr>
          <w:bCs/>
        </w:rPr>
        <w:t xml:space="preserve">with inputted size </w:t>
      </w:r>
      <w:r>
        <w:t>and show the shape to user.</w:t>
      </w:r>
    </w:p>
    <w:p w14:paraId="6825E6F6" w14:textId="35299D68" w:rsidR="009C7EEA" w:rsidRPr="006E0E1E" w:rsidRDefault="006E0E1E" w:rsidP="00720D3B">
      <w:pPr>
        <w:spacing w:line="360" w:lineRule="auto"/>
        <w:rPr>
          <w:b/>
        </w:rPr>
      </w:pPr>
      <w:r w:rsidRPr="006E0E1E">
        <w:rPr>
          <w:noProof/>
        </w:rPr>
        <w:drawing>
          <wp:inline distT="0" distB="0" distL="0" distR="0" wp14:anchorId="18887A45" wp14:editId="75A1889B">
            <wp:extent cx="6280785" cy="1545590"/>
            <wp:effectExtent l="19050" t="19050" r="24765" b="16510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15455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1A6B59" w14:textId="3620AA5C" w:rsidR="009C7EEA" w:rsidRDefault="009C7EEA" w:rsidP="009C7EEA">
      <w:pPr>
        <w:pStyle w:val="ListParagraph"/>
        <w:numPr>
          <w:ilvl w:val="0"/>
          <w:numId w:val="30"/>
        </w:numPr>
        <w:spacing w:line="360" w:lineRule="auto"/>
        <w:rPr>
          <w:b/>
        </w:rPr>
      </w:pPr>
      <w:r>
        <w:t xml:space="preserve">If user chooses </w:t>
      </w:r>
      <w:r w:rsidR="006E0E1E">
        <w:rPr>
          <w:b/>
        </w:rPr>
        <w:t xml:space="preserve">Right Triangle Shape </w:t>
      </w:r>
      <w:r>
        <w:rPr>
          <w:b/>
        </w:rPr>
        <w:t>(Menu ‘</w:t>
      </w:r>
      <w:r w:rsidR="006E0E1E">
        <w:rPr>
          <w:b/>
        </w:rPr>
        <w:t>3</w:t>
      </w:r>
      <w:r>
        <w:rPr>
          <w:b/>
        </w:rPr>
        <w:t>’)</w:t>
      </w:r>
      <w:r>
        <w:t>:</w:t>
      </w:r>
    </w:p>
    <w:p w14:paraId="39E71A75" w14:textId="6EDEED4B" w:rsidR="006E0E1E" w:rsidRDefault="009C7EEA" w:rsidP="00E06E75">
      <w:pPr>
        <w:pStyle w:val="ListParagraph"/>
        <w:numPr>
          <w:ilvl w:val="1"/>
          <w:numId w:val="30"/>
        </w:numPr>
        <w:spacing w:line="360" w:lineRule="auto"/>
        <w:ind w:left="1134"/>
        <w:rPr>
          <w:b/>
        </w:rPr>
      </w:pPr>
      <w:r>
        <w:t xml:space="preserve">Ask user to input </w:t>
      </w:r>
      <w:r w:rsidR="006E0E1E">
        <w:rPr>
          <w:b/>
        </w:rPr>
        <w:t>right triangle height</w:t>
      </w:r>
      <w:r>
        <w:t xml:space="preserve">. Validate </w:t>
      </w:r>
      <w:r w:rsidR="006E0E1E">
        <w:rPr>
          <w:b/>
        </w:rPr>
        <w:t>right triangle height</w:t>
      </w:r>
      <w:r w:rsidR="006E0E1E">
        <w:t xml:space="preserve"> </w:t>
      </w:r>
      <w:r>
        <w:t xml:space="preserve">must be </w:t>
      </w:r>
      <w:r>
        <w:rPr>
          <w:b/>
        </w:rPr>
        <w:t>numeric</w:t>
      </w:r>
      <w:r>
        <w:t xml:space="preserve"> and at </w:t>
      </w:r>
      <w:r>
        <w:rPr>
          <w:b/>
        </w:rPr>
        <w:t>least</w:t>
      </w:r>
      <w:r>
        <w:t xml:space="preserve"> </w:t>
      </w:r>
      <w:r w:rsidR="006E0E1E">
        <w:t>3.</w:t>
      </w:r>
    </w:p>
    <w:p w14:paraId="74DD0611" w14:textId="0319F741" w:rsidR="006E0E1E" w:rsidRDefault="006E0E1E" w:rsidP="006E0E1E">
      <w:pPr>
        <w:pStyle w:val="ListParagraph"/>
        <w:numPr>
          <w:ilvl w:val="1"/>
          <w:numId w:val="30"/>
        </w:numPr>
        <w:spacing w:line="360" w:lineRule="auto"/>
        <w:ind w:left="1134"/>
      </w:pPr>
      <w:r>
        <w:lastRenderedPageBreak/>
        <w:t xml:space="preserve">The program will print </w:t>
      </w:r>
      <w:r w:rsidR="0011041A">
        <w:rPr>
          <w:b/>
        </w:rPr>
        <w:t>r</w:t>
      </w:r>
      <w:r>
        <w:rPr>
          <w:b/>
        </w:rPr>
        <w:t xml:space="preserve">ight </w:t>
      </w:r>
      <w:r w:rsidR="0011041A">
        <w:rPr>
          <w:b/>
        </w:rPr>
        <w:t>t</w:t>
      </w:r>
      <w:r>
        <w:rPr>
          <w:b/>
        </w:rPr>
        <w:t xml:space="preserve">riangle shape </w:t>
      </w:r>
      <w:r>
        <w:rPr>
          <w:bCs/>
        </w:rPr>
        <w:t xml:space="preserve">with inputted size </w:t>
      </w:r>
      <w:r>
        <w:t>and show the shape to user.</w:t>
      </w:r>
    </w:p>
    <w:p w14:paraId="6FD9FA72" w14:textId="12ED2D54" w:rsidR="009C7EEA" w:rsidRDefault="0011041A" w:rsidP="00720D3B">
      <w:pPr>
        <w:spacing w:line="360" w:lineRule="auto"/>
      </w:pPr>
      <w:r w:rsidRPr="0011041A">
        <w:rPr>
          <w:noProof/>
          <w:lang w:val="id-ID"/>
        </w:rPr>
        <w:drawing>
          <wp:inline distT="0" distB="0" distL="0" distR="0" wp14:anchorId="7C409133" wp14:editId="2C9CB58A">
            <wp:extent cx="6280785" cy="1572260"/>
            <wp:effectExtent l="19050" t="19050" r="24765" b="27940"/>
            <wp:docPr id="9" name="Picture 9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15722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69E90B" w14:textId="77777777" w:rsidR="009C7EEA" w:rsidRDefault="009C7EEA" w:rsidP="009C7EEA">
      <w:pPr>
        <w:pStyle w:val="ListParagraph"/>
        <w:numPr>
          <w:ilvl w:val="0"/>
          <w:numId w:val="32"/>
        </w:numPr>
        <w:spacing w:line="360" w:lineRule="auto"/>
      </w:pPr>
      <w:r>
        <w:t xml:space="preserve">If user choose </w:t>
      </w:r>
      <w:r>
        <w:rPr>
          <w:b/>
        </w:rPr>
        <w:t>Exit (Menu 4)</w:t>
      </w:r>
      <w:r>
        <w:t>, the program ends.</w:t>
      </w:r>
    </w:p>
    <w:p w14:paraId="321E07C4" w14:textId="77777777" w:rsidR="009C7EEA" w:rsidRDefault="009C7EEA" w:rsidP="009C7EEA">
      <w:pPr>
        <w:spacing w:line="360" w:lineRule="auto"/>
      </w:pPr>
    </w:p>
    <w:p w14:paraId="451CA998" w14:textId="76CADFFE" w:rsidR="00BC6DE8" w:rsidRPr="00D317AA" w:rsidRDefault="009C7EEA" w:rsidP="00D317AA">
      <w:pPr>
        <w:ind w:left="20"/>
        <w:jc w:val="center"/>
      </w:pPr>
      <w:r>
        <w:rPr>
          <w:b/>
        </w:rPr>
        <w:t xml:space="preserve">Please </w:t>
      </w:r>
      <w:r w:rsidR="00845D8F">
        <w:rPr>
          <w:b/>
        </w:rPr>
        <w:t xml:space="preserve">ask your teaching assistant if there is </w:t>
      </w:r>
      <w:r w:rsidR="00BA3878">
        <w:rPr>
          <w:b/>
        </w:rPr>
        <w:t>if there are any related questions.</w:t>
      </w:r>
    </w:p>
    <w:sectPr w:rsidR="00BC6DE8" w:rsidRPr="00D317AA" w:rsidSect="00DF2179">
      <w:headerReference w:type="default" r:id="rId14"/>
      <w:footerReference w:type="default" r:id="rId15"/>
      <w:headerReference w:type="first" r:id="rId16"/>
      <w:footerReference w:type="first" r:id="rId17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16B54" w14:textId="77777777" w:rsidR="0037280A" w:rsidRDefault="0037280A" w:rsidP="00273E4A">
      <w:r>
        <w:separator/>
      </w:r>
    </w:p>
  </w:endnote>
  <w:endnote w:type="continuationSeparator" w:id="0">
    <w:p w14:paraId="77E2918F" w14:textId="77777777" w:rsidR="0037280A" w:rsidRDefault="0037280A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080E6" w14:textId="77777777" w:rsidR="005B66A9" w:rsidRDefault="0038376D" w:rsidP="0093677F">
    <w:pPr>
      <w:pStyle w:val="Footer"/>
      <w:rPr>
        <w:b/>
        <w:bCs/>
      </w:rPr>
    </w:pPr>
    <w:r>
      <w:rPr>
        <w:noProof/>
        <w:sz w:val="20"/>
        <w:lang w:val="id-ID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1CAE639D" wp14:editId="69302C90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173DC688" w14:textId="77777777" w:rsidR="005B66A9" w:rsidRPr="006F5498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6F5498">
      <w:rPr>
        <w:sz w:val="22"/>
        <w:szCs w:val="22"/>
      </w:rPr>
      <w:t>Page</w:t>
    </w:r>
    <w:r w:rsidRPr="006F5498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6F5498">
          <w:rPr>
            <w:sz w:val="22"/>
            <w:szCs w:val="22"/>
            <w:lang w:val="id-ID"/>
          </w:rPr>
          <w:fldChar w:fldCharType="begin"/>
        </w:r>
        <w:r w:rsidR="005B66A9" w:rsidRPr="006F5498">
          <w:rPr>
            <w:sz w:val="22"/>
            <w:szCs w:val="22"/>
            <w:lang w:val="id-ID"/>
          </w:rPr>
          <w:instrText xml:space="preserve"> PAGE </w:instrText>
        </w:r>
        <w:r w:rsidR="00151847" w:rsidRPr="006F5498">
          <w:rPr>
            <w:sz w:val="22"/>
            <w:szCs w:val="22"/>
            <w:lang w:val="id-ID"/>
          </w:rPr>
          <w:fldChar w:fldCharType="separate"/>
        </w:r>
        <w:r w:rsidR="00D16A97">
          <w:rPr>
            <w:noProof/>
            <w:sz w:val="22"/>
            <w:szCs w:val="22"/>
            <w:lang w:val="id-ID"/>
          </w:rPr>
          <w:t>2</w:t>
        </w:r>
        <w:r w:rsidR="00151847" w:rsidRPr="006F5498">
          <w:rPr>
            <w:sz w:val="22"/>
            <w:szCs w:val="22"/>
            <w:lang w:val="id-ID"/>
          </w:rPr>
          <w:fldChar w:fldCharType="end"/>
        </w:r>
        <w:r w:rsidR="005B66A9" w:rsidRPr="006F5498">
          <w:rPr>
            <w:sz w:val="22"/>
            <w:szCs w:val="22"/>
            <w:lang w:val="id-ID"/>
          </w:rPr>
          <w:t xml:space="preserve"> of </w:t>
        </w:r>
        <w:r w:rsidR="00151847" w:rsidRPr="006F5498">
          <w:rPr>
            <w:sz w:val="22"/>
            <w:szCs w:val="22"/>
            <w:lang w:val="id-ID"/>
          </w:rPr>
          <w:fldChar w:fldCharType="begin"/>
        </w:r>
        <w:r w:rsidR="005B66A9" w:rsidRPr="006F5498">
          <w:rPr>
            <w:sz w:val="22"/>
            <w:szCs w:val="22"/>
            <w:lang w:val="id-ID"/>
          </w:rPr>
          <w:instrText xml:space="preserve"> NUMPAGES  </w:instrText>
        </w:r>
        <w:r w:rsidR="00151847" w:rsidRPr="006F5498">
          <w:rPr>
            <w:sz w:val="22"/>
            <w:szCs w:val="22"/>
            <w:lang w:val="id-ID"/>
          </w:rPr>
          <w:fldChar w:fldCharType="separate"/>
        </w:r>
        <w:r w:rsidR="00D16A97">
          <w:rPr>
            <w:noProof/>
            <w:sz w:val="22"/>
            <w:szCs w:val="22"/>
            <w:lang w:val="id-ID"/>
          </w:rPr>
          <w:t>3</w:t>
        </w:r>
        <w:r w:rsidR="00151847" w:rsidRPr="006F5498">
          <w:rPr>
            <w:sz w:val="22"/>
            <w:szCs w:val="22"/>
            <w:lang w:val="id-ID"/>
          </w:rPr>
          <w:fldChar w:fldCharType="end"/>
        </w:r>
      </w:sdtContent>
    </w:sdt>
  </w:p>
  <w:p w14:paraId="37F6141E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9F5F2" w14:textId="77777777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val="id-ID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782A88CB" wp14:editId="12CED6F3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7FD1E9B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348BE40B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75B85BA0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93BEE" w14:textId="77777777" w:rsidR="0037280A" w:rsidRDefault="0037280A" w:rsidP="00273E4A">
      <w:r>
        <w:separator/>
      </w:r>
    </w:p>
  </w:footnote>
  <w:footnote w:type="continuationSeparator" w:id="0">
    <w:p w14:paraId="4B19C6DB" w14:textId="77777777" w:rsidR="0037280A" w:rsidRDefault="0037280A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59E5011A" w14:textId="77777777" w:rsidTr="005D0782">
      <w:tc>
        <w:tcPr>
          <w:tcW w:w="5220" w:type="dxa"/>
        </w:tcPr>
        <w:p w14:paraId="41961E7D" w14:textId="6A22F090" w:rsidR="005D0782" w:rsidRPr="006F5498" w:rsidRDefault="00826E97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27</w:t>
          </w:r>
          <w:r w:rsidR="00E7563A">
            <w:rPr>
              <w:b/>
              <w:sz w:val="20"/>
            </w:rPr>
            <w:t>092</w:t>
          </w:r>
          <w:r w:rsidR="00940580">
            <w:rPr>
              <w:b/>
              <w:sz w:val="20"/>
            </w:rPr>
            <w:t>1</w:t>
          </w:r>
        </w:p>
      </w:tc>
      <w:tc>
        <w:tcPr>
          <w:tcW w:w="5220" w:type="dxa"/>
        </w:tcPr>
        <w:p w14:paraId="371C75EE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416833E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559B6574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ECD2D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5FD4"/>
    <w:multiLevelType w:val="hybridMultilevel"/>
    <w:tmpl w:val="D43A41D8"/>
    <w:lvl w:ilvl="0" w:tplc="534CE1E6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43B47"/>
    <w:multiLevelType w:val="hybridMultilevel"/>
    <w:tmpl w:val="5F22F31A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F17A5AE0">
      <w:start w:val="1"/>
      <w:numFmt w:val="decimal"/>
      <w:lvlText w:val="%3."/>
      <w:lvlJc w:val="left"/>
      <w:pPr>
        <w:ind w:left="2520" w:hanging="360"/>
      </w:pPr>
      <w:rPr>
        <w:rFonts w:ascii="Times New Roman" w:eastAsia="MS Mincho" w:hAnsi="Times New Roman" w:cs="Times New Roman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39C5BA5"/>
    <w:multiLevelType w:val="hybridMultilevel"/>
    <w:tmpl w:val="5B462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7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4474BC8"/>
    <w:multiLevelType w:val="hybridMultilevel"/>
    <w:tmpl w:val="E0DE5EA8"/>
    <w:lvl w:ilvl="0" w:tplc="ABA208DC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3E72B4"/>
    <w:multiLevelType w:val="hybridMultilevel"/>
    <w:tmpl w:val="F7A894B4"/>
    <w:lvl w:ilvl="0" w:tplc="274C12B8">
      <w:start w:val="1"/>
      <w:numFmt w:val="decimal"/>
      <w:lvlText w:val="%1."/>
      <w:lvlJc w:val="left"/>
      <w:pPr>
        <w:ind w:left="450" w:hanging="360"/>
      </w:pPr>
      <w:rPr>
        <w:b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3801474D"/>
    <w:multiLevelType w:val="hybridMultilevel"/>
    <w:tmpl w:val="0C52E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B4D3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EC1106"/>
    <w:multiLevelType w:val="hybridMultilevel"/>
    <w:tmpl w:val="AC302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5F4515"/>
    <w:multiLevelType w:val="hybridMultilevel"/>
    <w:tmpl w:val="12CEC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694C75"/>
    <w:multiLevelType w:val="hybridMultilevel"/>
    <w:tmpl w:val="6B54DD0A"/>
    <w:lvl w:ilvl="0" w:tplc="6582BA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3F2468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5" w15:restartNumberingAfterBreak="0">
    <w:nsid w:val="4C3007B1"/>
    <w:multiLevelType w:val="hybridMultilevel"/>
    <w:tmpl w:val="9F9228F2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2AA0B4E"/>
    <w:multiLevelType w:val="hybridMultilevel"/>
    <w:tmpl w:val="A0C8A7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408715C"/>
    <w:multiLevelType w:val="hybridMultilevel"/>
    <w:tmpl w:val="68642746"/>
    <w:lvl w:ilvl="0" w:tplc="4404C77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B175BF4"/>
    <w:multiLevelType w:val="hybridMultilevel"/>
    <w:tmpl w:val="A6C69552"/>
    <w:lvl w:ilvl="0" w:tplc="F528C0D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2D1711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62603CB"/>
    <w:multiLevelType w:val="hybridMultilevel"/>
    <w:tmpl w:val="45FC5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6570E2"/>
    <w:multiLevelType w:val="hybridMultilevel"/>
    <w:tmpl w:val="AEB04A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EEE500F"/>
    <w:multiLevelType w:val="hybridMultilevel"/>
    <w:tmpl w:val="332CA0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9"/>
  </w:num>
  <w:num w:numId="4">
    <w:abstractNumId w:val="7"/>
  </w:num>
  <w:num w:numId="5">
    <w:abstractNumId w:val="23"/>
  </w:num>
  <w:num w:numId="6">
    <w:abstractNumId w:val="18"/>
  </w:num>
  <w:num w:numId="7">
    <w:abstractNumId w:val="24"/>
  </w:num>
  <w:num w:numId="8">
    <w:abstractNumId w:val="1"/>
  </w:num>
  <w:num w:numId="9">
    <w:abstractNumId w:val="4"/>
  </w:num>
  <w:num w:numId="10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5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6"/>
  </w:num>
  <w:num w:numId="14">
    <w:abstractNumId w:val="27"/>
  </w:num>
  <w:num w:numId="15">
    <w:abstractNumId w:val="0"/>
  </w:num>
  <w:num w:numId="16">
    <w:abstractNumId w:val="5"/>
  </w:num>
  <w:num w:numId="17">
    <w:abstractNumId w:val="0"/>
  </w:num>
  <w:num w:numId="18">
    <w:abstractNumId w:val="13"/>
  </w:num>
  <w:num w:numId="19">
    <w:abstractNumId w:val="12"/>
  </w:num>
  <w:num w:numId="20">
    <w:abstractNumId w:val="17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5"/>
  </w:num>
  <w:num w:numId="24">
    <w:abstractNumId w:val="20"/>
  </w:num>
  <w:num w:numId="25">
    <w:abstractNumId w:val="21"/>
  </w:num>
  <w:num w:numId="26">
    <w:abstractNumId w:val="15"/>
  </w:num>
  <w:num w:numId="27">
    <w:abstractNumId w:val="3"/>
  </w:num>
  <w:num w:numId="28">
    <w:abstractNumId w:val="14"/>
  </w:num>
  <w:num w:numId="29">
    <w:abstractNumId w:val="16"/>
  </w:num>
  <w:num w:numId="30">
    <w:abstractNumId w:val="10"/>
  </w:num>
  <w:num w:numId="31">
    <w:abstractNumId w:val="1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rgUALWAqqCwAAAA="/>
  </w:docVars>
  <w:rsids>
    <w:rsidRoot w:val="00B9609E"/>
    <w:rsid w:val="00020F10"/>
    <w:rsid w:val="00025EF3"/>
    <w:rsid w:val="00031C25"/>
    <w:rsid w:val="00051154"/>
    <w:rsid w:val="00057C71"/>
    <w:rsid w:val="00072DE7"/>
    <w:rsid w:val="000732DF"/>
    <w:rsid w:val="000A0C90"/>
    <w:rsid w:val="000A1792"/>
    <w:rsid w:val="000A23D8"/>
    <w:rsid w:val="000A3F41"/>
    <w:rsid w:val="000A43C2"/>
    <w:rsid w:val="000B69D0"/>
    <w:rsid w:val="000C3015"/>
    <w:rsid w:val="000D1A71"/>
    <w:rsid w:val="000F057A"/>
    <w:rsid w:val="000F1EBF"/>
    <w:rsid w:val="000F3EB6"/>
    <w:rsid w:val="000F5E5D"/>
    <w:rsid w:val="000F779E"/>
    <w:rsid w:val="000F7C01"/>
    <w:rsid w:val="000F7CFC"/>
    <w:rsid w:val="000F7FC6"/>
    <w:rsid w:val="001012F7"/>
    <w:rsid w:val="0011041A"/>
    <w:rsid w:val="001128B6"/>
    <w:rsid w:val="001128D4"/>
    <w:rsid w:val="00122BC2"/>
    <w:rsid w:val="00126822"/>
    <w:rsid w:val="00131DAA"/>
    <w:rsid w:val="001455D3"/>
    <w:rsid w:val="00145C2E"/>
    <w:rsid w:val="00147E05"/>
    <w:rsid w:val="00150E94"/>
    <w:rsid w:val="00151847"/>
    <w:rsid w:val="00154BA2"/>
    <w:rsid w:val="0015698F"/>
    <w:rsid w:val="001639AC"/>
    <w:rsid w:val="00183F26"/>
    <w:rsid w:val="00187566"/>
    <w:rsid w:val="001955A6"/>
    <w:rsid w:val="001A040F"/>
    <w:rsid w:val="001A0C4E"/>
    <w:rsid w:val="001A300E"/>
    <w:rsid w:val="001A5F9C"/>
    <w:rsid w:val="001B3A2E"/>
    <w:rsid w:val="001B3BA7"/>
    <w:rsid w:val="001B3E36"/>
    <w:rsid w:val="001B4ADF"/>
    <w:rsid w:val="001C7A2B"/>
    <w:rsid w:val="001D4810"/>
    <w:rsid w:val="001E4042"/>
    <w:rsid w:val="001E594A"/>
    <w:rsid w:val="001E637E"/>
    <w:rsid w:val="001E7ABE"/>
    <w:rsid w:val="001F4A2C"/>
    <w:rsid w:val="001F64B6"/>
    <w:rsid w:val="00224780"/>
    <w:rsid w:val="00235C36"/>
    <w:rsid w:val="002376FA"/>
    <w:rsid w:val="00243C55"/>
    <w:rsid w:val="0025769A"/>
    <w:rsid w:val="0025798B"/>
    <w:rsid w:val="0027030F"/>
    <w:rsid w:val="00273E4A"/>
    <w:rsid w:val="00281799"/>
    <w:rsid w:val="002841B3"/>
    <w:rsid w:val="00286B3A"/>
    <w:rsid w:val="002956DC"/>
    <w:rsid w:val="00296DA6"/>
    <w:rsid w:val="002A07C0"/>
    <w:rsid w:val="002A138B"/>
    <w:rsid w:val="002A66E0"/>
    <w:rsid w:val="002A735E"/>
    <w:rsid w:val="002B00F2"/>
    <w:rsid w:val="002B3712"/>
    <w:rsid w:val="002B3969"/>
    <w:rsid w:val="002B7CDD"/>
    <w:rsid w:val="002C3AC5"/>
    <w:rsid w:val="002C3CF2"/>
    <w:rsid w:val="002C439B"/>
    <w:rsid w:val="002C6A80"/>
    <w:rsid w:val="002C7FC0"/>
    <w:rsid w:val="002D1472"/>
    <w:rsid w:val="002D7F31"/>
    <w:rsid w:val="002E3324"/>
    <w:rsid w:val="003002A2"/>
    <w:rsid w:val="00305136"/>
    <w:rsid w:val="003054E4"/>
    <w:rsid w:val="00317894"/>
    <w:rsid w:val="00320A74"/>
    <w:rsid w:val="00320C87"/>
    <w:rsid w:val="00321362"/>
    <w:rsid w:val="00321DBF"/>
    <w:rsid w:val="00323347"/>
    <w:rsid w:val="003432E6"/>
    <w:rsid w:val="003439D3"/>
    <w:rsid w:val="00347F1A"/>
    <w:rsid w:val="003615F8"/>
    <w:rsid w:val="00363C78"/>
    <w:rsid w:val="00363FB3"/>
    <w:rsid w:val="0036420F"/>
    <w:rsid w:val="00366408"/>
    <w:rsid w:val="0036669F"/>
    <w:rsid w:val="00366844"/>
    <w:rsid w:val="0037280A"/>
    <w:rsid w:val="00373E89"/>
    <w:rsid w:val="0037553B"/>
    <w:rsid w:val="0038376D"/>
    <w:rsid w:val="00384C7B"/>
    <w:rsid w:val="00387D06"/>
    <w:rsid w:val="003A1788"/>
    <w:rsid w:val="003B1D05"/>
    <w:rsid w:val="003B27CC"/>
    <w:rsid w:val="003B5F77"/>
    <w:rsid w:val="003C0A29"/>
    <w:rsid w:val="003C1CE6"/>
    <w:rsid w:val="003D0DE5"/>
    <w:rsid w:val="003D7084"/>
    <w:rsid w:val="003E3DA5"/>
    <w:rsid w:val="003F71D2"/>
    <w:rsid w:val="004002B8"/>
    <w:rsid w:val="004074A1"/>
    <w:rsid w:val="00420AFF"/>
    <w:rsid w:val="00421152"/>
    <w:rsid w:val="00422134"/>
    <w:rsid w:val="004234C0"/>
    <w:rsid w:val="0042788B"/>
    <w:rsid w:val="00433F77"/>
    <w:rsid w:val="00434FFC"/>
    <w:rsid w:val="00446550"/>
    <w:rsid w:val="00446B6D"/>
    <w:rsid w:val="00446D31"/>
    <w:rsid w:val="0045325D"/>
    <w:rsid w:val="004564E4"/>
    <w:rsid w:val="004633AF"/>
    <w:rsid w:val="0046440B"/>
    <w:rsid w:val="00470964"/>
    <w:rsid w:val="004716A8"/>
    <w:rsid w:val="004726E7"/>
    <w:rsid w:val="004862E4"/>
    <w:rsid w:val="00494E4C"/>
    <w:rsid w:val="004A25FE"/>
    <w:rsid w:val="004A4CD2"/>
    <w:rsid w:val="004A6F1F"/>
    <w:rsid w:val="004B47B5"/>
    <w:rsid w:val="004B6AFE"/>
    <w:rsid w:val="004C0F0C"/>
    <w:rsid w:val="004C3E00"/>
    <w:rsid w:val="004D176C"/>
    <w:rsid w:val="004D4C0A"/>
    <w:rsid w:val="004E7352"/>
    <w:rsid w:val="005142C9"/>
    <w:rsid w:val="00520E03"/>
    <w:rsid w:val="005314B7"/>
    <w:rsid w:val="00535DA7"/>
    <w:rsid w:val="005367DB"/>
    <w:rsid w:val="005447D7"/>
    <w:rsid w:val="00552E13"/>
    <w:rsid w:val="0055410B"/>
    <w:rsid w:val="0055581F"/>
    <w:rsid w:val="00556E41"/>
    <w:rsid w:val="00571B72"/>
    <w:rsid w:val="00572C41"/>
    <w:rsid w:val="00582417"/>
    <w:rsid w:val="00582E4C"/>
    <w:rsid w:val="005849E9"/>
    <w:rsid w:val="00585154"/>
    <w:rsid w:val="005877B4"/>
    <w:rsid w:val="005A072D"/>
    <w:rsid w:val="005A32DD"/>
    <w:rsid w:val="005A787F"/>
    <w:rsid w:val="005B07D4"/>
    <w:rsid w:val="005B3392"/>
    <w:rsid w:val="005B66A9"/>
    <w:rsid w:val="005B744C"/>
    <w:rsid w:val="005C156C"/>
    <w:rsid w:val="005C19B6"/>
    <w:rsid w:val="005C66F7"/>
    <w:rsid w:val="005C779F"/>
    <w:rsid w:val="005D0782"/>
    <w:rsid w:val="005F47E6"/>
    <w:rsid w:val="005F794B"/>
    <w:rsid w:val="0060201C"/>
    <w:rsid w:val="0060486C"/>
    <w:rsid w:val="00606A9C"/>
    <w:rsid w:val="00623C62"/>
    <w:rsid w:val="00635EE5"/>
    <w:rsid w:val="00636954"/>
    <w:rsid w:val="00643F75"/>
    <w:rsid w:val="006465F2"/>
    <w:rsid w:val="00653874"/>
    <w:rsid w:val="00654920"/>
    <w:rsid w:val="00664137"/>
    <w:rsid w:val="0067443D"/>
    <w:rsid w:val="00687C19"/>
    <w:rsid w:val="006A1794"/>
    <w:rsid w:val="006C4487"/>
    <w:rsid w:val="006D36BC"/>
    <w:rsid w:val="006E0E1E"/>
    <w:rsid w:val="006E36D3"/>
    <w:rsid w:val="006E4E52"/>
    <w:rsid w:val="006F2AC4"/>
    <w:rsid w:val="006F4D80"/>
    <w:rsid w:val="006F5498"/>
    <w:rsid w:val="00701ECA"/>
    <w:rsid w:val="00710425"/>
    <w:rsid w:val="00720962"/>
    <w:rsid w:val="00720D3B"/>
    <w:rsid w:val="00721893"/>
    <w:rsid w:val="0072245D"/>
    <w:rsid w:val="00737595"/>
    <w:rsid w:val="00746C0F"/>
    <w:rsid w:val="00753327"/>
    <w:rsid w:val="00755D26"/>
    <w:rsid w:val="00767B93"/>
    <w:rsid w:val="00774EC3"/>
    <w:rsid w:val="00787247"/>
    <w:rsid w:val="007A3E90"/>
    <w:rsid w:val="007B5A6A"/>
    <w:rsid w:val="007C1C37"/>
    <w:rsid w:val="007D6E64"/>
    <w:rsid w:val="007D76E8"/>
    <w:rsid w:val="007E0EE7"/>
    <w:rsid w:val="007E1EA1"/>
    <w:rsid w:val="007E4D4B"/>
    <w:rsid w:val="00810737"/>
    <w:rsid w:val="0081133B"/>
    <w:rsid w:val="00811C48"/>
    <w:rsid w:val="00816D3F"/>
    <w:rsid w:val="00826E97"/>
    <w:rsid w:val="0083398D"/>
    <w:rsid w:val="0083459F"/>
    <w:rsid w:val="0083780E"/>
    <w:rsid w:val="00845D8F"/>
    <w:rsid w:val="00865DF8"/>
    <w:rsid w:val="008674E6"/>
    <w:rsid w:val="00876001"/>
    <w:rsid w:val="00876A58"/>
    <w:rsid w:val="008939EF"/>
    <w:rsid w:val="00894072"/>
    <w:rsid w:val="00895B8D"/>
    <w:rsid w:val="008B212E"/>
    <w:rsid w:val="008B7541"/>
    <w:rsid w:val="008C1A4A"/>
    <w:rsid w:val="008D1B94"/>
    <w:rsid w:val="008D411F"/>
    <w:rsid w:val="009010C1"/>
    <w:rsid w:val="0090372F"/>
    <w:rsid w:val="00905474"/>
    <w:rsid w:val="0092467C"/>
    <w:rsid w:val="0092733A"/>
    <w:rsid w:val="00927E90"/>
    <w:rsid w:val="00932B6E"/>
    <w:rsid w:val="0093677F"/>
    <w:rsid w:val="00937B93"/>
    <w:rsid w:val="00940580"/>
    <w:rsid w:val="00944ADA"/>
    <w:rsid w:val="00952515"/>
    <w:rsid w:val="009568C5"/>
    <w:rsid w:val="00961A2D"/>
    <w:rsid w:val="00971B6C"/>
    <w:rsid w:val="0097243E"/>
    <w:rsid w:val="00973849"/>
    <w:rsid w:val="009832E4"/>
    <w:rsid w:val="00993773"/>
    <w:rsid w:val="009A2464"/>
    <w:rsid w:val="009A29B5"/>
    <w:rsid w:val="009A3737"/>
    <w:rsid w:val="009A60F6"/>
    <w:rsid w:val="009B1E31"/>
    <w:rsid w:val="009C0C29"/>
    <w:rsid w:val="009C4AEE"/>
    <w:rsid w:val="009C7801"/>
    <w:rsid w:val="009C7EEA"/>
    <w:rsid w:val="009D09DE"/>
    <w:rsid w:val="009E29D9"/>
    <w:rsid w:val="00A07A59"/>
    <w:rsid w:val="00A1473C"/>
    <w:rsid w:val="00A316D7"/>
    <w:rsid w:val="00A32343"/>
    <w:rsid w:val="00A3525F"/>
    <w:rsid w:val="00A46082"/>
    <w:rsid w:val="00A50AF3"/>
    <w:rsid w:val="00A52AB7"/>
    <w:rsid w:val="00A53D38"/>
    <w:rsid w:val="00A552D5"/>
    <w:rsid w:val="00A56E97"/>
    <w:rsid w:val="00A65DD8"/>
    <w:rsid w:val="00A668CD"/>
    <w:rsid w:val="00A73838"/>
    <w:rsid w:val="00A9198F"/>
    <w:rsid w:val="00A933D3"/>
    <w:rsid w:val="00AA1407"/>
    <w:rsid w:val="00AA15A1"/>
    <w:rsid w:val="00AB0E0A"/>
    <w:rsid w:val="00AB42BB"/>
    <w:rsid w:val="00AC0C63"/>
    <w:rsid w:val="00AC5D98"/>
    <w:rsid w:val="00AD0B16"/>
    <w:rsid w:val="00AD2114"/>
    <w:rsid w:val="00AD7B46"/>
    <w:rsid w:val="00AE0633"/>
    <w:rsid w:val="00AE1AE9"/>
    <w:rsid w:val="00AE39D8"/>
    <w:rsid w:val="00AE548F"/>
    <w:rsid w:val="00AE661D"/>
    <w:rsid w:val="00AF1150"/>
    <w:rsid w:val="00AF264E"/>
    <w:rsid w:val="00AF338E"/>
    <w:rsid w:val="00B04C4C"/>
    <w:rsid w:val="00B17AD5"/>
    <w:rsid w:val="00B212C7"/>
    <w:rsid w:val="00B23F2F"/>
    <w:rsid w:val="00B25A20"/>
    <w:rsid w:val="00B344AE"/>
    <w:rsid w:val="00B400C6"/>
    <w:rsid w:val="00B40AEA"/>
    <w:rsid w:val="00B43C05"/>
    <w:rsid w:val="00B440FB"/>
    <w:rsid w:val="00B4674F"/>
    <w:rsid w:val="00B50812"/>
    <w:rsid w:val="00B517FB"/>
    <w:rsid w:val="00B636C8"/>
    <w:rsid w:val="00B67595"/>
    <w:rsid w:val="00B7140C"/>
    <w:rsid w:val="00B81979"/>
    <w:rsid w:val="00B86ADF"/>
    <w:rsid w:val="00B94574"/>
    <w:rsid w:val="00B948DA"/>
    <w:rsid w:val="00B9609E"/>
    <w:rsid w:val="00BA3878"/>
    <w:rsid w:val="00BA596A"/>
    <w:rsid w:val="00BC6DE8"/>
    <w:rsid w:val="00BD24B3"/>
    <w:rsid w:val="00BD2ABA"/>
    <w:rsid w:val="00BD7825"/>
    <w:rsid w:val="00BE0705"/>
    <w:rsid w:val="00BE0EFD"/>
    <w:rsid w:val="00BF2997"/>
    <w:rsid w:val="00BF5C4B"/>
    <w:rsid w:val="00BF7C45"/>
    <w:rsid w:val="00C006E0"/>
    <w:rsid w:val="00C00F4B"/>
    <w:rsid w:val="00C035E8"/>
    <w:rsid w:val="00C241F5"/>
    <w:rsid w:val="00C25F66"/>
    <w:rsid w:val="00C3419E"/>
    <w:rsid w:val="00C343FF"/>
    <w:rsid w:val="00C44051"/>
    <w:rsid w:val="00C525FC"/>
    <w:rsid w:val="00C56C03"/>
    <w:rsid w:val="00C57A8A"/>
    <w:rsid w:val="00C57FE8"/>
    <w:rsid w:val="00C6549A"/>
    <w:rsid w:val="00C666E8"/>
    <w:rsid w:val="00C8483C"/>
    <w:rsid w:val="00C915BF"/>
    <w:rsid w:val="00C94310"/>
    <w:rsid w:val="00CA12EA"/>
    <w:rsid w:val="00CB3B33"/>
    <w:rsid w:val="00CB736B"/>
    <w:rsid w:val="00CD0CEE"/>
    <w:rsid w:val="00CD64BC"/>
    <w:rsid w:val="00CF11B0"/>
    <w:rsid w:val="00D13456"/>
    <w:rsid w:val="00D16A97"/>
    <w:rsid w:val="00D2225F"/>
    <w:rsid w:val="00D22C95"/>
    <w:rsid w:val="00D30822"/>
    <w:rsid w:val="00D317AA"/>
    <w:rsid w:val="00D3685C"/>
    <w:rsid w:val="00D37E0D"/>
    <w:rsid w:val="00D40786"/>
    <w:rsid w:val="00D47C75"/>
    <w:rsid w:val="00D50AB4"/>
    <w:rsid w:val="00D52AAD"/>
    <w:rsid w:val="00D60A6D"/>
    <w:rsid w:val="00D6286B"/>
    <w:rsid w:val="00D668CD"/>
    <w:rsid w:val="00D67DFC"/>
    <w:rsid w:val="00D95848"/>
    <w:rsid w:val="00DA3DDD"/>
    <w:rsid w:val="00DA4A85"/>
    <w:rsid w:val="00DA6890"/>
    <w:rsid w:val="00DA6904"/>
    <w:rsid w:val="00DB0A75"/>
    <w:rsid w:val="00DB2755"/>
    <w:rsid w:val="00DB3DF1"/>
    <w:rsid w:val="00DC4B9D"/>
    <w:rsid w:val="00DC4F51"/>
    <w:rsid w:val="00DC700A"/>
    <w:rsid w:val="00DE2FA6"/>
    <w:rsid w:val="00DF2179"/>
    <w:rsid w:val="00DF224B"/>
    <w:rsid w:val="00E01372"/>
    <w:rsid w:val="00E0375C"/>
    <w:rsid w:val="00E03DA9"/>
    <w:rsid w:val="00E047D9"/>
    <w:rsid w:val="00E3264F"/>
    <w:rsid w:val="00E335DA"/>
    <w:rsid w:val="00E36B77"/>
    <w:rsid w:val="00E36EA8"/>
    <w:rsid w:val="00E451AF"/>
    <w:rsid w:val="00E502A7"/>
    <w:rsid w:val="00E642BF"/>
    <w:rsid w:val="00E660C4"/>
    <w:rsid w:val="00E72A93"/>
    <w:rsid w:val="00E7563A"/>
    <w:rsid w:val="00E83F0C"/>
    <w:rsid w:val="00EB2B44"/>
    <w:rsid w:val="00EB5190"/>
    <w:rsid w:val="00EC4812"/>
    <w:rsid w:val="00EC7D61"/>
    <w:rsid w:val="00ED5890"/>
    <w:rsid w:val="00EF17AC"/>
    <w:rsid w:val="00EF34D6"/>
    <w:rsid w:val="00F05475"/>
    <w:rsid w:val="00F228ED"/>
    <w:rsid w:val="00F22A92"/>
    <w:rsid w:val="00F2595B"/>
    <w:rsid w:val="00F36E33"/>
    <w:rsid w:val="00F40F73"/>
    <w:rsid w:val="00F42B60"/>
    <w:rsid w:val="00F53807"/>
    <w:rsid w:val="00F53BA6"/>
    <w:rsid w:val="00F70AF3"/>
    <w:rsid w:val="00F712CE"/>
    <w:rsid w:val="00F80742"/>
    <w:rsid w:val="00F8529F"/>
    <w:rsid w:val="00F955DA"/>
    <w:rsid w:val="00F96E8B"/>
    <w:rsid w:val="00FA41A2"/>
    <w:rsid w:val="00FC0F8C"/>
    <w:rsid w:val="00FC245F"/>
    <w:rsid w:val="00FD0CB3"/>
    <w:rsid w:val="00FE7E52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03C929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02B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74EC3"/>
    <w:pPr>
      <w:spacing w:after="200"/>
    </w:pPr>
    <w:rPr>
      <w:i/>
      <w:iCs/>
      <w:color w:val="575F6D" w:themeColor="text2"/>
      <w:sz w:val="18"/>
      <w:szCs w:val="18"/>
    </w:rPr>
  </w:style>
  <w:style w:type="character" w:customStyle="1" w:styleId="hps">
    <w:name w:val="hps"/>
    <w:basedOn w:val="DefaultParagraphFont"/>
    <w:rsid w:val="00320A74"/>
  </w:style>
  <w:style w:type="table" w:styleId="ListTable3">
    <w:name w:val="List Table 3"/>
    <w:basedOn w:val="TableNormal"/>
    <w:uiPriority w:val="48"/>
    <w:rsid w:val="00320A7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6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DC83B-E460-4CE8-86B6-34DE58FB2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145</TotalTime>
  <Pages>3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</dc:creator>
  <cp:lastModifiedBy>ANGELIA SALIM</cp:lastModifiedBy>
  <cp:revision>198</cp:revision>
  <dcterms:created xsi:type="dcterms:W3CDTF">2017-06-21T03:38:00Z</dcterms:created>
  <dcterms:modified xsi:type="dcterms:W3CDTF">2021-08-02T11:36:00Z</dcterms:modified>
</cp:coreProperties>
</file>