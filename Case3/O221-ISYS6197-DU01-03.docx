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DC03E5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15D0" w14:textId="77777777" w:rsidR="00811C48" w:rsidRPr="001E7ABE" w:rsidRDefault="00DB2755" w:rsidP="006F5498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D50AB4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328C2A6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val="id-ID"/>
              </w:rPr>
              <w:drawing>
                <wp:inline distT="0" distB="0" distL="0" distR="0" wp14:anchorId="21C34393" wp14:editId="5B04308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43CC2E17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2F87" w14:textId="77777777" w:rsidR="00321362" w:rsidRPr="00B67595" w:rsidRDefault="001128B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1128B6">
              <w:rPr>
                <w:rFonts w:ascii="Arial Narrow" w:hAnsi="Arial Narrow" w:cs="Tahoma"/>
                <w:sz w:val="36"/>
              </w:rPr>
              <w:t>ISYS6197</w:t>
            </w:r>
          </w:p>
          <w:p w14:paraId="3E40100E" w14:textId="77777777" w:rsidR="00235C36" w:rsidRPr="00876A58" w:rsidRDefault="0027030F" w:rsidP="0027030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7030F"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AB4C3E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A9FBCFC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F28A" w14:textId="77777777" w:rsidR="00F80742" w:rsidRPr="00876A58" w:rsidRDefault="00B40AEA" w:rsidP="00B40AEA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40AEA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43544DE" w14:textId="33DE1B51" w:rsidR="000732DF" w:rsidRPr="0036420F" w:rsidRDefault="006824D0" w:rsidP="00CD0CE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824D0">
              <w:rPr>
                <w:rFonts w:ascii="Arial" w:hAnsi="Arial" w:cs="Arial"/>
                <w:b/>
                <w:sz w:val="20"/>
              </w:rPr>
              <w:t>O221-ISYS6197-DU01-03</w:t>
            </w:r>
          </w:p>
        </w:tc>
      </w:tr>
      <w:tr w:rsidR="00E0375C" w:rsidRPr="00876A58" w14:paraId="2E3715D9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D21DC33" w14:textId="16472D2C" w:rsidR="00535DA7" w:rsidRPr="0083398D" w:rsidRDefault="00535DA7" w:rsidP="0083398D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D50AB4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D50A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7363A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="00B842A7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B842A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B842A7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842A7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87363A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6824D0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B842A7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B842A7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333FC7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6824D0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096366" w14:textId="77777777" w:rsidR="00D37E0D" w:rsidRPr="001E7ABE" w:rsidRDefault="002E3324" w:rsidP="00BD24B3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D50AB4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BD24B3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6BF32CEF" w14:textId="77777777" w:rsidR="00F75B19" w:rsidRDefault="00374CC1" w:rsidP="00F75B19">
      <w:pPr>
        <w:rPr>
          <w:lang w:val="id-ID"/>
        </w:rPr>
      </w:pPr>
      <w:r>
        <w:rPr>
          <w:lang w:val="id-ID"/>
        </w:rPr>
        <w:tab/>
      </w:r>
    </w:p>
    <w:p w14:paraId="6B0FBDAA" w14:textId="77777777" w:rsidR="00F75B19" w:rsidRDefault="00F75B19" w:rsidP="00F75B19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Learning Outcomes</w:t>
      </w:r>
    </w:p>
    <w:p w14:paraId="55EC11E0" w14:textId="77777777" w:rsidR="00F75B19" w:rsidRDefault="00F75B19" w:rsidP="00F75B19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noProof/>
          <w:lang w:val="id-ID"/>
        </w:rPr>
      </w:pPr>
      <w:r>
        <w:t>Explain Object Oriented concept</w:t>
      </w:r>
    </w:p>
    <w:p w14:paraId="5C76A699" w14:textId="77777777" w:rsidR="00F75B19" w:rsidRDefault="00F75B19" w:rsidP="00F75B19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noProof/>
          <w:lang w:val="id-ID"/>
        </w:rPr>
      </w:pPr>
      <w:r>
        <w:t>Solve the algorithm problem using Object Oriented concept</w:t>
      </w:r>
    </w:p>
    <w:p w14:paraId="4EE22ED2" w14:textId="77777777" w:rsidR="00F75B19" w:rsidRDefault="00F75B19" w:rsidP="00F75B19">
      <w:pPr>
        <w:pStyle w:val="Heading2"/>
      </w:pPr>
      <w:r>
        <w:rPr>
          <w:rFonts w:ascii="Times New Roman" w:hAnsi="Times New Roman"/>
          <w:color w:val="auto"/>
          <w:sz w:val="24"/>
          <w:szCs w:val="24"/>
        </w:rPr>
        <w:t>Topic</w:t>
      </w:r>
    </w:p>
    <w:p w14:paraId="562B1610" w14:textId="56C8FCFB" w:rsidR="00F75B19" w:rsidRDefault="00F75B19" w:rsidP="00F75B19">
      <w:pPr>
        <w:numPr>
          <w:ilvl w:val="0"/>
          <w:numId w:val="6"/>
        </w:numPr>
        <w:ind w:left="378"/>
        <w:jc w:val="both"/>
        <w:rPr>
          <w:bCs/>
          <w:lang w:val="id-ID"/>
        </w:rPr>
      </w:pPr>
      <w:r>
        <w:rPr>
          <w:noProof/>
        </w:rPr>
        <w:t>Session 03 - Inheritance</w:t>
      </w:r>
    </w:p>
    <w:p w14:paraId="4DFA539B" w14:textId="00901940" w:rsidR="00F75B19" w:rsidRDefault="00CE2008" w:rsidP="00F75B19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Subtopics</w:t>
      </w:r>
    </w:p>
    <w:p w14:paraId="17663B73" w14:textId="22CA0EF1" w:rsidR="00F75B19" w:rsidRPr="00EB0747" w:rsidRDefault="00EB0747" w:rsidP="00F75B19">
      <w:pPr>
        <w:pStyle w:val="ListParagraph"/>
        <w:numPr>
          <w:ilvl w:val="0"/>
          <w:numId w:val="29"/>
        </w:numPr>
        <w:tabs>
          <w:tab w:val="left" w:pos="360"/>
        </w:tabs>
      </w:pPr>
      <w:r>
        <w:rPr>
          <w:color w:val="000000"/>
          <w:shd w:val="clear" w:color="auto" w:fill="FFFFFF"/>
        </w:rPr>
        <w:t>Introduction to Inheritance</w:t>
      </w:r>
    </w:p>
    <w:p w14:paraId="3CABEED2" w14:textId="6F2E4171" w:rsidR="00EB0747" w:rsidRPr="00EB0747" w:rsidRDefault="00EB0747" w:rsidP="00F75B19">
      <w:pPr>
        <w:pStyle w:val="ListParagraph"/>
        <w:numPr>
          <w:ilvl w:val="0"/>
          <w:numId w:val="29"/>
        </w:numPr>
        <w:tabs>
          <w:tab w:val="left" w:pos="360"/>
        </w:tabs>
      </w:pPr>
      <w:r>
        <w:rPr>
          <w:color w:val="000000"/>
          <w:shd w:val="clear" w:color="auto" w:fill="FFFFFF"/>
        </w:rPr>
        <w:t>Superclass and Subclass</w:t>
      </w:r>
    </w:p>
    <w:p w14:paraId="5C918CA0" w14:textId="2AB6CB27" w:rsidR="00EB0747" w:rsidRPr="00EB0747" w:rsidRDefault="00EB0747" w:rsidP="00F75B19">
      <w:pPr>
        <w:pStyle w:val="ListParagraph"/>
        <w:numPr>
          <w:ilvl w:val="0"/>
          <w:numId w:val="29"/>
        </w:numPr>
        <w:tabs>
          <w:tab w:val="left" w:pos="360"/>
        </w:tabs>
      </w:pPr>
      <w:r>
        <w:rPr>
          <w:color w:val="000000"/>
          <w:shd w:val="clear" w:color="auto" w:fill="FFFFFF"/>
        </w:rPr>
        <w:t>Subclass Feature</w:t>
      </w:r>
    </w:p>
    <w:p w14:paraId="419C50A3" w14:textId="13048883" w:rsidR="00EB0747" w:rsidRPr="00EB0747" w:rsidRDefault="00EB0747" w:rsidP="00F75B19">
      <w:pPr>
        <w:pStyle w:val="ListParagraph"/>
        <w:numPr>
          <w:ilvl w:val="0"/>
          <w:numId w:val="29"/>
        </w:numPr>
        <w:tabs>
          <w:tab w:val="left" w:pos="360"/>
        </w:tabs>
      </w:pPr>
      <w:r>
        <w:rPr>
          <w:color w:val="000000"/>
          <w:shd w:val="clear" w:color="auto" w:fill="FFFFFF"/>
        </w:rPr>
        <w:t>Final Class</w:t>
      </w:r>
    </w:p>
    <w:p w14:paraId="2FF5B6EC" w14:textId="54CCAF9D" w:rsidR="00EB0747" w:rsidRPr="00EB0747" w:rsidRDefault="00EB0747" w:rsidP="00F75B19">
      <w:pPr>
        <w:pStyle w:val="ListParagraph"/>
        <w:numPr>
          <w:ilvl w:val="0"/>
          <w:numId w:val="29"/>
        </w:numPr>
        <w:tabs>
          <w:tab w:val="left" w:pos="360"/>
        </w:tabs>
      </w:pPr>
      <w:r>
        <w:rPr>
          <w:color w:val="000000"/>
          <w:shd w:val="clear" w:color="auto" w:fill="FFFFFF"/>
        </w:rPr>
        <w:t>Super Keyword</w:t>
      </w:r>
    </w:p>
    <w:p w14:paraId="31316BAC" w14:textId="159AD4AB" w:rsidR="003A69C7" w:rsidRPr="005A0579" w:rsidRDefault="00EB0747" w:rsidP="005A0579">
      <w:pPr>
        <w:pStyle w:val="ListParagraph"/>
        <w:numPr>
          <w:ilvl w:val="0"/>
          <w:numId w:val="29"/>
        </w:numPr>
        <w:tabs>
          <w:tab w:val="left" w:pos="360"/>
        </w:tabs>
      </w:pPr>
      <w:r>
        <w:rPr>
          <w:color w:val="000000"/>
          <w:shd w:val="clear" w:color="auto" w:fill="FFFFFF"/>
        </w:rPr>
        <w:t>ArrayList and Vector</w:t>
      </w:r>
    </w:p>
    <w:p w14:paraId="6FDD508D" w14:textId="77777777" w:rsidR="005A0579" w:rsidRPr="005A0579" w:rsidRDefault="005A0579" w:rsidP="005A0579">
      <w:pPr>
        <w:pStyle w:val="ListParagraph"/>
        <w:tabs>
          <w:tab w:val="left" w:pos="360"/>
        </w:tabs>
        <w:ind w:left="360"/>
      </w:pPr>
    </w:p>
    <w:p w14:paraId="18B51FCC" w14:textId="3A7B8F33" w:rsidR="00374CC1" w:rsidRDefault="00374CC1" w:rsidP="00374CC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77918450" w14:textId="77777777" w:rsidR="00374CC1" w:rsidRDefault="00374CC1" w:rsidP="00374CC1">
      <w:pPr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248DDB8A" w14:textId="6F3941D0" w:rsidR="00374CC1" w:rsidRDefault="00300A9A" w:rsidP="00374CC1">
      <w:pPr>
        <w:jc w:val="center"/>
        <w:rPr>
          <w:b/>
        </w:rPr>
      </w:pPr>
      <w:r>
        <w:rPr>
          <w:b/>
        </w:rPr>
        <w:t>Just DU It</w:t>
      </w:r>
    </w:p>
    <w:p w14:paraId="712BF4F4" w14:textId="77777777" w:rsidR="00374CC1" w:rsidRDefault="00374CC1" w:rsidP="00374CC1">
      <w:pPr>
        <w:jc w:val="center"/>
        <w:rPr>
          <w:rFonts w:ascii="Arial" w:hAnsi="Arial" w:cs="Arial"/>
          <w:i/>
          <w:sz w:val="16"/>
        </w:rPr>
      </w:pPr>
    </w:p>
    <w:p w14:paraId="08702CEC" w14:textId="29606A4A" w:rsidR="00300A9A" w:rsidRDefault="00374CC1" w:rsidP="00300A9A">
      <w:pPr>
        <w:spacing w:line="360" w:lineRule="auto"/>
        <w:ind w:firstLine="720"/>
        <w:jc w:val="both"/>
        <w:rPr>
          <w:bCs/>
        </w:rPr>
      </w:pPr>
      <w:r>
        <w:t xml:space="preserve">You are asked to build an application for a </w:t>
      </w:r>
      <w:r w:rsidR="00300A9A">
        <w:t>shoe shop</w:t>
      </w:r>
      <w:r>
        <w:t xml:space="preserve"> called </w:t>
      </w:r>
      <w:r w:rsidR="00300A9A">
        <w:rPr>
          <w:b/>
        </w:rPr>
        <w:t>Just DU It</w:t>
      </w:r>
      <w:r>
        <w:t>. You are assigned to make a program with the description below:</w:t>
      </w:r>
    </w:p>
    <w:p w14:paraId="52781D2B" w14:textId="77777777" w:rsidR="00300A9A" w:rsidRPr="005C10FB" w:rsidRDefault="00300A9A" w:rsidP="00300A9A">
      <w:pPr>
        <w:pStyle w:val="ListParagraph"/>
        <w:numPr>
          <w:ilvl w:val="0"/>
          <w:numId w:val="38"/>
        </w:numPr>
        <w:spacing w:line="360" w:lineRule="auto"/>
        <w:ind w:left="426" w:hanging="426"/>
        <w:jc w:val="both"/>
        <w:rPr>
          <w:b/>
        </w:rPr>
      </w:pPr>
      <w:r>
        <w:rPr>
          <w:bCs/>
        </w:rPr>
        <w:t>In the beginning, the program will show the title</w:t>
      </w:r>
    </w:p>
    <w:p w14:paraId="6503E6BE" w14:textId="03007C8C" w:rsidR="00300A9A" w:rsidRPr="000C4550" w:rsidRDefault="00D0297F" w:rsidP="000C4550">
      <w:pPr>
        <w:spacing w:line="360" w:lineRule="auto"/>
        <w:jc w:val="both"/>
        <w:rPr>
          <w:b/>
        </w:rPr>
      </w:pPr>
      <w:r w:rsidRPr="00D0297F">
        <w:rPr>
          <w:noProof/>
        </w:rPr>
        <w:drawing>
          <wp:inline distT="0" distB="0" distL="0" distR="0" wp14:anchorId="44B6C0EE" wp14:editId="779C3DD4">
            <wp:extent cx="6280785" cy="1304290"/>
            <wp:effectExtent l="19050" t="19050" r="24765" b="1016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304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7E4FB" w14:textId="77777777" w:rsidR="00300A9A" w:rsidRPr="002668CE" w:rsidRDefault="00300A9A" w:rsidP="00300A9A">
      <w:pPr>
        <w:pStyle w:val="ListParagraph"/>
        <w:numPr>
          <w:ilvl w:val="0"/>
          <w:numId w:val="38"/>
        </w:numPr>
        <w:spacing w:line="360" w:lineRule="auto"/>
        <w:ind w:left="426" w:hanging="426"/>
        <w:jc w:val="both"/>
        <w:rPr>
          <w:b/>
        </w:rPr>
      </w:pPr>
      <w:r>
        <w:rPr>
          <w:bCs/>
        </w:rPr>
        <w:t xml:space="preserve">The program will consist of </w:t>
      </w:r>
      <w:r>
        <w:rPr>
          <w:b/>
        </w:rPr>
        <w:t>5 menus</w:t>
      </w:r>
      <w:r>
        <w:rPr>
          <w:bCs/>
        </w:rPr>
        <w:t>:</w:t>
      </w:r>
    </w:p>
    <w:p w14:paraId="66D868D8" w14:textId="3881F11B" w:rsidR="00300A9A" w:rsidRDefault="00300A9A" w:rsidP="00300A9A">
      <w:pPr>
        <w:pStyle w:val="ListParagraph"/>
        <w:numPr>
          <w:ilvl w:val="0"/>
          <w:numId w:val="39"/>
        </w:numPr>
        <w:spacing w:line="360" w:lineRule="auto"/>
        <w:jc w:val="both"/>
        <w:rPr>
          <w:bCs/>
        </w:rPr>
      </w:pPr>
      <w:r>
        <w:rPr>
          <w:bCs/>
        </w:rPr>
        <w:t xml:space="preserve">Add </w:t>
      </w:r>
      <w:r w:rsidR="00D0297F">
        <w:rPr>
          <w:bCs/>
        </w:rPr>
        <w:t>Footwear</w:t>
      </w:r>
    </w:p>
    <w:p w14:paraId="173B0362" w14:textId="686729A2" w:rsidR="00300A9A" w:rsidRDefault="00300A9A" w:rsidP="00300A9A">
      <w:pPr>
        <w:pStyle w:val="ListParagraph"/>
        <w:numPr>
          <w:ilvl w:val="0"/>
          <w:numId w:val="39"/>
        </w:numPr>
        <w:spacing w:line="360" w:lineRule="auto"/>
        <w:jc w:val="both"/>
        <w:rPr>
          <w:bCs/>
        </w:rPr>
      </w:pPr>
      <w:r>
        <w:rPr>
          <w:bCs/>
        </w:rPr>
        <w:t xml:space="preserve">View </w:t>
      </w:r>
      <w:r w:rsidR="00D0297F">
        <w:rPr>
          <w:bCs/>
        </w:rPr>
        <w:t>Footwear</w:t>
      </w:r>
    </w:p>
    <w:p w14:paraId="4DFD8311" w14:textId="25E71C37" w:rsidR="00300A9A" w:rsidRDefault="00300A9A" w:rsidP="00300A9A">
      <w:pPr>
        <w:pStyle w:val="ListParagraph"/>
        <w:numPr>
          <w:ilvl w:val="0"/>
          <w:numId w:val="39"/>
        </w:numPr>
        <w:spacing w:line="360" w:lineRule="auto"/>
        <w:jc w:val="both"/>
        <w:rPr>
          <w:bCs/>
        </w:rPr>
      </w:pPr>
      <w:r>
        <w:rPr>
          <w:bCs/>
        </w:rPr>
        <w:t xml:space="preserve">Update </w:t>
      </w:r>
      <w:r w:rsidR="00CE013E">
        <w:rPr>
          <w:bCs/>
        </w:rPr>
        <w:t>Footwear</w:t>
      </w:r>
    </w:p>
    <w:p w14:paraId="119A136C" w14:textId="39096524" w:rsidR="00300A9A" w:rsidRDefault="00DA3A1A" w:rsidP="00300A9A">
      <w:pPr>
        <w:pStyle w:val="ListParagraph"/>
        <w:numPr>
          <w:ilvl w:val="0"/>
          <w:numId w:val="39"/>
        </w:numPr>
        <w:spacing w:line="360" w:lineRule="auto"/>
        <w:jc w:val="both"/>
        <w:rPr>
          <w:bCs/>
        </w:rPr>
      </w:pPr>
      <w:r>
        <w:rPr>
          <w:bCs/>
        </w:rPr>
        <w:t xml:space="preserve">Delete </w:t>
      </w:r>
      <w:r w:rsidR="00CE013E">
        <w:rPr>
          <w:bCs/>
        </w:rPr>
        <w:t>Footwear</w:t>
      </w:r>
    </w:p>
    <w:p w14:paraId="5EE7CD74" w14:textId="77777777" w:rsidR="00300A9A" w:rsidRDefault="00300A9A" w:rsidP="00300A9A">
      <w:pPr>
        <w:pStyle w:val="ListParagraph"/>
        <w:numPr>
          <w:ilvl w:val="0"/>
          <w:numId w:val="39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Exit Program</w:t>
      </w:r>
    </w:p>
    <w:p w14:paraId="7DC1D652" w14:textId="14AF145B" w:rsidR="00300A9A" w:rsidRDefault="00300A9A" w:rsidP="00300A9A">
      <w:pPr>
        <w:pStyle w:val="ListParagraph"/>
        <w:numPr>
          <w:ilvl w:val="0"/>
          <w:numId w:val="40"/>
        </w:numPr>
        <w:spacing w:line="360" w:lineRule="auto"/>
        <w:ind w:left="426" w:hanging="426"/>
        <w:jc w:val="both"/>
        <w:rPr>
          <w:bCs/>
        </w:rPr>
      </w:pPr>
      <w:r>
        <w:rPr>
          <w:bCs/>
        </w:rPr>
        <w:t xml:space="preserve">The program will ask the user to input choose menu which must be </w:t>
      </w:r>
      <w:r>
        <w:rPr>
          <w:b/>
        </w:rPr>
        <w:t>inputted between 1 and 5</w:t>
      </w:r>
      <w:r w:rsidR="00DA3A1A">
        <w:rPr>
          <w:b/>
        </w:rPr>
        <w:t>.</w:t>
      </w:r>
    </w:p>
    <w:p w14:paraId="555D9D33" w14:textId="46515824" w:rsidR="000C4550" w:rsidRDefault="00CE013E" w:rsidP="000C4550">
      <w:pPr>
        <w:spacing w:line="360" w:lineRule="auto"/>
        <w:jc w:val="both"/>
        <w:rPr>
          <w:bCs/>
        </w:rPr>
      </w:pPr>
      <w:r w:rsidRPr="00CE013E">
        <w:rPr>
          <w:noProof/>
        </w:rPr>
        <w:drawing>
          <wp:inline distT="0" distB="0" distL="0" distR="0" wp14:anchorId="13213790" wp14:editId="323F69FD">
            <wp:extent cx="6280785" cy="981710"/>
            <wp:effectExtent l="19050" t="19050" r="24765" b="2794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9817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5269B" w14:textId="4EFCDAAA" w:rsidR="00300A9A" w:rsidRDefault="00300A9A" w:rsidP="00300A9A">
      <w:pPr>
        <w:pStyle w:val="ListParagraph"/>
        <w:numPr>
          <w:ilvl w:val="0"/>
          <w:numId w:val="40"/>
        </w:numPr>
        <w:spacing w:line="360" w:lineRule="auto"/>
        <w:ind w:left="426" w:hanging="426"/>
        <w:jc w:val="both"/>
        <w:rPr>
          <w:bCs/>
        </w:rPr>
      </w:pPr>
      <w:r>
        <w:rPr>
          <w:bCs/>
        </w:rPr>
        <w:t>If the user chooses menu 1, then:</w:t>
      </w:r>
    </w:p>
    <w:p w14:paraId="5406D5B5" w14:textId="77777777" w:rsidR="00300A9A" w:rsidRDefault="00300A9A" w:rsidP="00300A9A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>The program will ask the user to input pet detail, which consists of:</w:t>
      </w:r>
    </w:p>
    <w:p w14:paraId="254172F2" w14:textId="720E0B3B" w:rsidR="00300A9A" w:rsidRPr="00250581" w:rsidRDefault="00DA3A1A" w:rsidP="00300A9A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/>
        </w:rPr>
        <w:t>Name</w:t>
      </w:r>
      <w:r w:rsidR="00300A9A">
        <w:rPr>
          <w:bCs/>
        </w:rPr>
        <w:t xml:space="preserve">, which </w:t>
      </w:r>
      <w:r w:rsidR="00937521">
        <w:rPr>
          <w:b/>
        </w:rPr>
        <w:t>length</w:t>
      </w:r>
      <w:r w:rsidR="00937521">
        <w:rPr>
          <w:bCs/>
        </w:rPr>
        <w:t xml:space="preserve"> must be between </w:t>
      </w:r>
      <w:r w:rsidR="00937521">
        <w:rPr>
          <w:b/>
        </w:rPr>
        <w:t>3</w:t>
      </w:r>
      <w:r w:rsidR="00937521">
        <w:rPr>
          <w:bCs/>
        </w:rPr>
        <w:t xml:space="preserve"> and </w:t>
      </w:r>
      <w:r w:rsidR="00937521">
        <w:rPr>
          <w:b/>
        </w:rPr>
        <w:t xml:space="preserve">25 </w:t>
      </w:r>
      <w:r w:rsidR="00937521">
        <w:rPr>
          <w:bCs/>
        </w:rPr>
        <w:t>characters (</w:t>
      </w:r>
      <w:r w:rsidR="00937521" w:rsidRPr="00693558">
        <w:rPr>
          <w:b/>
        </w:rPr>
        <w:t>inclusive</w:t>
      </w:r>
      <w:r w:rsidR="00937521">
        <w:rPr>
          <w:bCs/>
        </w:rPr>
        <w:t>)</w:t>
      </w:r>
    </w:p>
    <w:p w14:paraId="08D8F80C" w14:textId="0AA97E7E" w:rsidR="00CE013E" w:rsidRPr="00CE013E" w:rsidRDefault="00DA3A1A" w:rsidP="00503D49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/>
        </w:rPr>
        <w:t>Price</w:t>
      </w:r>
      <w:r w:rsidR="00300A9A">
        <w:rPr>
          <w:bCs/>
        </w:rPr>
        <w:t xml:space="preserve">, </w:t>
      </w:r>
      <w:r w:rsidR="00937521">
        <w:rPr>
          <w:bCs/>
        </w:rPr>
        <w:t xml:space="preserve">which must be numeric and </w:t>
      </w:r>
      <w:r w:rsidR="00937521" w:rsidRPr="00937521">
        <w:rPr>
          <w:b/>
        </w:rPr>
        <w:t>more than 10000</w:t>
      </w:r>
    </w:p>
    <w:p w14:paraId="206D22A3" w14:textId="77777777" w:rsidR="00503D49" w:rsidRPr="00B90ECE" w:rsidRDefault="00CE013E" w:rsidP="00503D49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/>
        </w:rPr>
        <w:t>Type</w:t>
      </w:r>
      <w:r>
        <w:rPr>
          <w:bCs/>
        </w:rPr>
        <w:t xml:space="preserve">, which must be between </w:t>
      </w:r>
      <w:r>
        <w:rPr>
          <w:b/>
        </w:rPr>
        <w:t>‘Heels’ or ‘RollerSkate’ (Case Sensitive)</w:t>
      </w:r>
    </w:p>
    <w:p w14:paraId="2D46445A" w14:textId="1AA1EA5A" w:rsidR="00503D49" w:rsidRPr="00503D49" w:rsidRDefault="00503D49" w:rsidP="00503D49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 xml:space="preserve">If </w:t>
      </w:r>
      <w:r w:rsidRPr="00503D49">
        <w:rPr>
          <w:b/>
        </w:rPr>
        <w:t>Type is Heels</w:t>
      </w:r>
      <w:r>
        <w:rPr>
          <w:bCs/>
        </w:rPr>
        <w:t>, user need to input the heels height, which must be</w:t>
      </w:r>
      <w:r w:rsidRPr="00503D49">
        <w:rPr>
          <w:bCs/>
        </w:rPr>
        <w:t xml:space="preserve"> </w:t>
      </w:r>
      <w:r w:rsidR="00F71AA6">
        <w:rPr>
          <w:bCs/>
        </w:rPr>
        <w:t xml:space="preserve">numeric and </w:t>
      </w:r>
      <w:r>
        <w:rPr>
          <w:bCs/>
        </w:rPr>
        <w:t xml:space="preserve">between </w:t>
      </w:r>
      <w:r>
        <w:rPr>
          <w:b/>
        </w:rPr>
        <w:t>1.0 and 9.0 (inclusive)</w:t>
      </w:r>
    </w:p>
    <w:p w14:paraId="7BB8FC85" w14:textId="7BF58777" w:rsidR="00503D49" w:rsidRPr="00503D49" w:rsidRDefault="00503D49" w:rsidP="00503D49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 xml:space="preserve">If </w:t>
      </w:r>
      <w:r w:rsidRPr="00503D49">
        <w:rPr>
          <w:b/>
        </w:rPr>
        <w:t xml:space="preserve">Type is </w:t>
      </w:r>
      <w:r>
        <w:rPr>
          <w:b/>
        </w:rPr>
        <w:t>RollerSkate</w:t>
      </w:r>
      <w:r>
        <w:rPr>
          <w:bCs/>
        </w:rPr>
        <w:t>, user need to input the shoe total wheel, which must be</w:t>
      </w:r>
      <w:r w:rsidRPr="00503D49">
        <w:rPr>
          <w:bCs/>
        </w:rPr>
        <w:t xml:space="preserve"> </w:t>
      </w:r>
      <w:r w:rsidR="00F71AA6">
        <w:rPr>
          <w:bCs/>
        </w:rPr>
        <w:t xml:space="preserve">numeric and </w:t>
      </w:r>
      <w:r>
        <w:rPr>
          <w:bCs/>
        </w:rPr>
        <w:t xml:space="preserve">between </w:t>
      </w:r>
      <w:r>
        <w:rPr>
          <w:b/>
        </w:rPr>
        <w:t>2 and 4 (inclusive)</w:t>
      </w:r>
    </w:p>
    <w:p w14:paraId="1A649278" w14:textId="61419D8E" w:rsidR="00300A9A" w:rsidRDefault="00300A9A" w:rsidP="00503D49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>After fulfilling all validation, the program will display a message</w:t>
      </w:r>
    </w:p>
    <w:p w14:paraId="4D50676C" w14:textId="6175CFF7" w:rsidR="00503D49" w:rsidRPr="00503D49" w:rsidRDefault="00503D49" w:rsidP="000C4550">
      <w:pPr>
        <w:spacing w:line="360" w:lineRule="auto"/>
        <w:jc w:val="both"/>
        <w:rPr>
          <w:bCs/>
        </w:rPr>
      </w:pPr>
      <w:r w:rsidRPr="00503D49">
        <w:rPr>
          <w:noProof/>
        </w:rPr>
        <w:drawing>
          <wp:inline distT="0" distB="0" distL="0" distR="0" wp14:anchorId="7FB82758" wp14:editId="7B94993A">
            <wp:extent cx="6280785" cy="1392555"/>
            <wp:effectExtent l="19050" t="19050" r="24765" b="1714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3925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3D7B8" w14:textId="19F66CB5" w:rsidR="00300A9A" w:rsidRDefault="00CE013E" w:rsidP="000C4550">
      <w:pPr>
        <w:spacing w:line="360" w:lineRule="auto"/>
        <w:jc w:val="both"/>
        <w:rPr>
          <w:bCs/>
        </w:rPr>
      </w:pPr>
      <w:r w:rsidRPr="00CE013E">
        <w:rPr>
          <w:bCs/>
          <w:noProof/>
        </w:rPr>
        <w:drawing>
          <wp:inline distT="0" distB="0" distL="0" distR="0" wp14:anchorId="1DB51F6B" wp14:editId="63F45523">
            <wp:extent cx="6280785" cy="1539875"/>
            <wp:effectExtent l="19050" t="19050" r="24765" b="222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539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FB290" w14:textId="6D5C16A7" w:rsidR="000C4550" w:rsidRDefault="00300A9A" w:rsidP="000C4550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>After that, return to the main menu</w:t>
      </w:r>
    </w:p>
    <w:p w14:paraId="00DDF6A3" w14:textId="77777777" w:rsidR="00C743C0" w:rsidRPr="000C4550" w:rsidRDefault="00C743C0" w:rsidP="00C743C0">
      <w:pPr>
        <w:pStyle w:val="ListParagraph"/>
        <w:spacing w:line="360" w:lineRule="auto"/>
        <w:ind w:left="709"/>
        <w:jc w:val="both"/>
        <w:rPr>
          <w:bCs/>
        </w:rPr>
      </w:pPr>
    </w:p>
    <w:p w14:paraId="5B205349" w14:textId="03648785" w:rsidR="00300A9A" w:rsidRDefault="00300A9A" w:rsidP="00300A9A">
      <w:pPr>
        <w:pStyle w:val="ListParagraph"/>
        <w:numPr>
          <w:ilvl w:val="0"/>
          <w:numId w:val="40"/>
        </w:numPr>
        <w:spacing w:line="360" w:lineRule="auto"/>
        <w:ind w:left="426" w:hanging="426"/>
        <w:jc w:val="both"/>
        <w:rPr>
          <w:bCs/>
        </w:rPr>
      </w:pPr>
      <w:r>
        <w:rPr>
          <w:bCs/>
        </w:rPr>
        <w:t>If the user chooses menu 2, then:</w:t>
      </w:r>
    </w:p>
    <w:p w14:paraId="02280C0A" w14:textId="730124E7" w:rsidR="00300A9A" w:rsidRDefault="00300A9A" w:rsidP="00300A9A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If there are </w:t>
      </w:r>
      <w:r>
        <w:rPr>
          <w:b/>
        </w:rPr>
        <w:t xml:space="preserve">no </w:t>
      </w:r>
      <w:r w:rsidR="00503AE6">
        <w:rPr>
          <w:b/>
        </w:rPr>
        <w:t>footwear</w:t>
      </w:r>
      <w:r w:rsidRPr="00B90ECE">
        <w:rPr>
          <w:bCs/>
        </w:rPr>
        <w:t>,</w:t>
      </w:r>
      <w:r>
        <w:rPr>
          <w:bCs/>
        </w:rPr>
        <w:t xml:space="preserve"> then display</w:t>
      </w:r>
      <w:r w:rsidR="00503AE6">
        <w:rPr>
          <w:bCs/>
        </w:rPr>
        <w:t xml:space="preserve"> empty footwear message</w:t>
      </w:r>
    </w:p>
    <w:p w14:paraId="55627A0D" w14:textId="5501CDB9" w:rsidR="00300A9A" w:rsidRDefault="00503D49" w:rsidP="000C4550">
      <w:pPr>
        <w:spacing w:line="360" w:lineRule="auto"/>
        <w:jc w:val="both"/>
        <w:rPr>
          <w:bCs/>
        </w:rPr>
      </w:pPr>
      <w:r w:rsidRPr="00503D49">
        <w:rPr>
          <w:bCs/>
          <w:noProof/>
        </w:rPr>
        <w:drawing>
          <wp:inline distT="0" distB="0" distL="0" distR="0" wp14:anchorId="413E182F" wp14:editId="69B46C90">
            <wp:extent cx="6280785" cy="181610"/>
            <wp:effectExtent l="19050" t="19050" r="2476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81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13B30" w14:textId="3E168E87" w:rsidR="00300A9A" w:rsidRDefault="00300A9A" w:rsidP="00300A9A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lastRenderedPageBreak/>
        <w:t xml:space="preserve">Otherwise, display list of </w:t>
      </w:r>
      <w:r w:rsidR="00503D49">
        <w:rPr>
          <w:bCs/>
        </w:rPr>
        <w:t>footwear</w:t>
      </w:r>
      <w:r w:rsidR="00937521">
        <w:rPr>
          <w:bCs/>
        </w:rPr>
        <w:t xml:space="preserve"> data</w:t>
      </w:r>
    </w:p>
    <w:p w14:paraId="1C927288" w14:textId="04EA47F2" w:rsidR="00300A9A" w:rsidRDefault="00F71AA6" w:rsidP="000C4550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2AD6B3B5" wp14:editId="46FFFC05">
            <wp:extent cx="6280785" cy="1213485"/>
            <wp:effectExtent l="19050" t="19050" r="24765" b="24765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13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04B9D" w14:textId="0AB6F158" w:rsidR="00C743C0" w:rsidRPr="00491C5E" w:rsidRDefault="00300A9A" w:rsidP="00491C5E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>After that, return to the main menu</w:t>
      </w:r>
    </w:p>
    <w:p w14:paraId="7C02823E" w14:textId="77777777" w:rsidR="00300A9A" w:rsidRDefault="00300A9A" w:rsidP="00300A9A">
      <w:pPr>
        <w:pStyle w:val="ListParagraph"/>
        <w:numPr>
          <w:ilvl w:val="0"/>
          <w:numId w:val="40"/>
        </w:numPr>
        <w:spacing w:line="360" w:lineRule="auto"/>
        <w:ind w:left="426" w:hanging="426"/>
        <w:jc w:val="both"/>
        <w:rPr>
          <w:bCs/>
        </w:rPr>
      </w:pPr>
      <w:r>
        <w:rPr>
          <w:bCs/>
        </w:rPr>
        <w:t>If the user chooses menu 3, then:</w:t>
      </w:r>
    </w:p>
    <w:p w14:paraId="074B7BD0" w14:textId="3D5E60D2" w:rsidR="00300A9A" w:rsidRDefault="00300A9A" w:rsidP="00300A9A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If there are </w:t>
      </w:r>
      <w:r>
        <w:rPr>
          <w:b/>
        </w:rPr>
        <w:t xml:space="preserve">no </w:t>
      </w:r>
      <w:r w:rsidR="00F71AA6">
        <w:rPr>
          <w:b/>
        </w:rPr>
        <w:t>footwear</w:t>
      </w:r>
      <w:r>
        <w:rPr>
          <w:bCs/>
        </w:rPr>
        <w:t xml:space="preserve">, then </w:t>
      </w:r>
      <w:r w:rsidR="00937521">
        <w:rPr>
          <w:bCs/>
        </w:rPr>
        <w:t xml:space="preserve">show message and </w:t>
      </w:r>
      <w:r>
        <w:rPr>
          <w:bCs/>
        </w:rPr>
        <w:t>return to the main menu</w:t>
      </w:r>
    </w:p>
    <w:p w14:paraId="414B8E8A" w14:textId="3426C5CF" w:rsidR="00937521" w:rsidRPr="002513DE" w:rsidRDefault="00F71AA6" w:rsidP="000C4550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4E7F6B9E" wp14:editId="73781401">
            <wp:extent cx="6280785" cy="19050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90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994A1" w14:textId="21EAD0C1" w:rsidR="00300A9A" w:rsidRDefault="00300A9A" w:rsidP="00300A9A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Otherwise, display list of </w:t>
      </w:r>
      <w:r w:rsidR="00937521">
        <w:rPr>
          <w:bCs/>
        </w:rPr>
        <w:t>shoe data</w:t>
      </w:r>
    </w:p>
    <w:p w14:paraId="045E2016" w14:textId="77777777" w:rsidR="000C4550" w:rsidRPr="000C4550" w:rsidRDefault="00300A9A" w:rsidP="00366661">
      <w:pPr>
        <w:pStyle w:val="ListParagraph"/>
        <w:numPr>
          <w:ilvl w:val="0"/>
          <w:numId w:val="43"/>
        </w:numPr>
        <w:spacing w:line="360" w:lineRule="auto"/>
        <w:ind w:left="426" w:hanging="283"/>
        <w:jc w:val="both"/>
        <w:rPr>
          <w:bCs/>
        </w:rPr>
      </w:pPr>
      <w:r w:rsidRPr="00F71AA6">
        <w:rPr>
          <w:bCs/>
        </w:rPr>
        <w:t xml:space="preserve">Validate that choice option must be </w:t>
      </w:r>
      <w:r w:rsidRPr="00F71AA6">
        <w:rPr>
          <w:b/>
        </w:rPr>
        <w:t xml:space="preserve">numeric </w:t>
      </w:r>
      <w:r w:rsidRPr="00F71AA6">
        <w:rPr>
          <w:bCs/>
        </w:rPr>
        <w:t xml:space="preserve">and between </w:t>
      </w:r>
      <w:r w:rsidRPr="00F71AA6">
        <w:rPr>
          <w:b/>
        </w:rPr>
        <w:t>1</w:t>
      </w:r>
      <w:r w:rsidRPr="00F71AA6">
        <w:rPr>
          <w:bCs/>
        </w:rPr>
        <w:t xml:space="preserve"> and the </w:t>
      </w:r>
      <w:r w:rsidRPr="00F71AA6">
        <w:rPr>
          <w:b/>
        </w:rPr>
        <w:t xml:space="preserve">current </w:t>
      </w:r>
      <w:r w:rsidR="00F71AA6" w:rsidRPr="00F71AA6">
        <w:rPr>
          <w:b/>
        </w:rPr>
        <w:t xml:space="preserve">total </w:t>
      </w:r>
      <w:r w:rsidR="00F71AA6">
        <w:rPr>
          <w:b/>
        </w:rPr>
        <w:t>footwear data</w:t>
      </w:r>
      <w:r w:rsidRPr="00F71AA6">
        <w:rPr>
          <w:b/>
        </w:rPr>
        <w:t xml:space="preserve"> </w:t>
      </w:r>
    </w:p>
    <w:p w14:paraId="70CA4AD0" w14:textId="40F7FAD2" w:rsidR="002513DE" w:rsidRPr="000C4550" w:rsidRDefault="00F71AA6" w:rsidP="000C4550">
      <w:pPr>
        <w:spacing w:line="360" w:lineRule="auto"/>
        <w:jc w:val="both"/>
        <w:rPr>
          <w:bCs/>
        </w:rPr>
      </w:pPr>
      <w:r w:rsidRPr="00F71AA6">
        <w:rPr>
          <w:noProof/>
        </w:rPr>
        <w:drawing>
          <wp:inline distT="0" distB="0" distL="0" distR="0" wp14:anchorId="3099EF93" wp14:editId="0D723B07">
            <wp:extent cx="6280785" cy="1868170"/>
            <wp:effectExtent l="19050" t="19050" r="24765" b="1778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868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50A52" w14:textId="77777777" w:rsidR="002513DE" w:rsidRPr="00C55661" w:rsidRDefault="002513DE" w:rsidP="002513DE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bCs/>
        </w:rPr>
      </w:pPr>
      <w:r>
        <w:rPr>
          <w:bCs/>
        </w:rPr>
        <w:t xml:space="preserve">Ask the user to input its new name, which </w:t>
      </w:r>
      <w:r>
        <w:rPr>
          <w:b/>
        </w:rPr>
        <w:t>length</w:t>
      </w:r>
      <w:r>
        <w:rPr>
          <w:bCs/>
        </w:rPr>
        <w:t xml:space="preserve"> must be between </w:t>
      </w:r>
      <w:r>
        <w:rPr>
          <w:b/>
        </w:rPr>
        <w:t>3</w:t>
      </w:r>
      <w:r>
        <w:rPr>
          <w:bCs/>
        </w:rPr>
        <w:t xml:space="preserve"> and </w:t>
      </w:r>
      <w:r>
        <w:rPr>
          <w:b/>
        </w:rPr>
        <w:t xml:space="preserve">25 </w:t>
      </w:r>
      <w:r>
        <w:rPr>
          <w:bCs/>
        </w:rPr>
        <w:t>characters (</w:t>
      </w:r>
      <w:r w:rsidRPr="00693558">
        <w:rPr>
          <w:b/>
        </w:rPr>
        <w:t>inclusive</w:t>
      </w:r>
      <w:r>
        <w:rPr>
          <w:bCs/>
        </w:rPr>
        <w:t>)</w:t>
      </w:r>
    </w:p>
    <w:p w14:paraId="4EBE7521" w14:textId="38272D0D" w:rsidR="002513DE" w:rsidRDefault="00F71AA6" w:rsidP="000C4550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51F8118E" wp14:editId="14063EAF">
            <wp:extent cx="6280785" cy="429895"/>
            <wp:effectExtent l="19050" t="19050" r="24765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29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05C2F" w14:textId="6947347E" w:rsidR="002513DE" w:rsidRPr="002513DE" w:rsidRDefault="002513DE" w:rsidP="002513D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 xml:space="preserve">Ask the user to input its new price, which must be numeric and </w:t>
      </w:r>
      <w:r w:rsidRPr="00937521">
        <w:rPr>
          <w:b/>
        </w:rPr>
        <w:t>more than 10000</w:t>
      </w:r>
    </w:p>
    <w:p w14:paraId="112696CB" w14:textId="77777777" w:rsidR="007C682D" w:rsidRDefault="00F71AA6" w:rsidP="000C4550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7F4BCB71" wp14:editId="367B2C6F">
            <wp:extent cx="6280785" cy="461010"/>
            <wp:effectExtent l="19050" t="19050" r="2476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61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3967B" w14:textId="77777777" w:rsidR="007C682D" w:rsidRPr="002513DE" w:rsidRDefault="007C682D" w:rsidP="007C682D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>If the chosen footwear is a heel, ask the user to input its new height, which must be numeric and</w:t>
      </w:r>
      <w:r w:rsidRPr="00503D49">
        <w:rPr>
          <w:bCs/>
        </w:rPr>
        <w:t xml:space="preserve"> </w:t>
      </w:r>
      <w:r>
        <w:rPr>
          <w:bCs/>
        </w:rPr>
        <w:t xml:space="preserve">between </w:t>
      </w:r>
      <w:r>
        <w:rPr>
          <w:b/>
        </w:rPr>
        <w:t>1.0 and 9.0 (inclusive)</w:t>
      </w:r>
    </w:p>
    <w:p w14:paraId="61A4D931" w14:textId="2B1697AA" w:rsidR="007C682D" w:rsidRDefault="007C682D" w:rsidP="000C4550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146AA378" wp14:editId="5A0DE206">
            <wp:extent cx="6280785" cy="444500"/>
            <wp:effectExtent l="19050" t="19050" r="2476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44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347D38" w14:textId="1A76ADE6" w:rsidR="007C682D" w:rsidRPr="000C4550" w:rsidRDefault="007C682D" w:rsidP="000C4550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>If the chosen footwear is a roller skate, ask the user to input its new total wheel, which must be numeric and</w:t>
      </w:r>
      <w:r w:rsidRPr="00503D49">
        <w:rPr>
          <w:bCs/>
        </w:rPr>
        <w:t xml:space="preserve"> </w:t>
      </w:r>
      <w:r>
        <w:rPr>
          <w:bCs/>
        </w:rPr>
        <w:t xml:space="preserve">between </w:t>
      </w:r>
      <w:r>
        <w:rPr>
          <w:b/>
        </w:rPr>
        <w:t>2 and 4 (inclusive)</w:t>
      </w:r>
    </w:p>
    <w:p w14:paraId="3AEDDF01" w14:textId="050544FE" w:rsidR="007C682D" w:rsidRPr="00C55661" w:rsidRDefault="007C682D" w:rsidP="000C4550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lastRenderedPageBreak/>
        <w:drawing>
          <wp:inline distT="0" distB="0" distL="0" distR="0" wp14:anchorId="486385CC" wp14:editId="3935BC63">
            <wp:extent cx="6277821" cy="458553"/>
            <wp:effectExtent l="19050" t="19050" r="889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938"/>
                    <a:stretch/>
                  </pic:blipFill>
                  <pic:spPr bwMode="auto">
                    <a:xfrm>
                      <a:off x="0" y="0"/>
                      <a:ext cx="6280785" cy="458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8073C" w14:textId="41F0202C" w:rsidR="00300A9A" w:rsidRDefault="00300A9A" w:rsidP="007C682D">
      <w:pPr>
        <w:spacing w:line="360" w:lineRule="auto"/>
        <w:ind w:left="426"/>
        <w:jc w:val="both"/>
        <w:rPr>
          <w:bCs/>
        </w:rPr>
      </w:pPr>
      <w:r>
        <w:rPr>
          <w:bCs/>
        </w:rPr>
        <w:t xml:space="preserve">Finally, display a message indicating the corresponding </w:t>
      </w:r>
      <w:r w:rsidR="007C682D">
        <w:rPr>
          <w:bCs/>
        </w:rPr>
        <w:t>footwear</w:t>
      </w:r>
      <w:r>
        <w:rPr>
          <w:bCs/>
        </w:rPr>
        <w:t xml:space="preserve"> data has been updated</w:t>
      </w:r>
      <w:r w:rsidR="007C682D">
        <w:rPr>
          <w:bCs/>
        </w:rPr>
        <w:t>.</w:t>
      </w:r>
    </w:p>
    <w:p w14:paraId="158B8E4E" w14:textId="27556B5A" w:rsidR="00321B28" w:rsidRDefault="007C682D" w:rsidP="000C4550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36E69E86" wp14:editId="46A19062">
            <wp:extent cx="6280785" cy="174625"/>
            <wp:effectExtent l="19050" t="19050" r="24765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74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A29E2" w14:textId="4FFC7EA6" w:rsidR="002513DE" w:rsidRPr="002513DE" w:rsidRDefault="00300A9A" w:rsidP="002513DE">
      <w:pPr>
        <w:pStyle w:val="ListParagraph"/>
        <w:numPr>
          <w:ilvl w:val="0"/>
          <w:numId w:val="40"/>
        </w:numPr>
        <w:spacing w:line="360" w:lineRule="auto"/>
        <w:ind w:left="426" w:hanging="426"/>
        <w:jc w:val="both"/>
        <w:rPr>
          <w:bCs/>
        </w:rPr>
      </w:pPr>
      <w:r>
        <w:rPr>
          <w:bCs/>
        </w:rPr>
        <w:t>If the user chooses menu 4, then:</w:t>
      </w:r>
    </w:p>
    <w:p w14:paraId="609570BB" w14:textId="140E0280" w:rsidR="002513DE" w:rsidRDefault="002513DE" w:rsidP="002513DE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If there are </w:t>
      </w:r>
      <w:r>
        <w:rPr>
          <w:b/>
        </w:rPr>
        <w:t xml:space="preserve">no </w:t>
      </w:r>
      <w:r w:rsidR="007C682D">
        <w:rPr>
          <w:b/>
        </w:rPr>
        <w:t>footwear</w:t>
      </w:r>
      <w:r>
        <w:rPr>
          <w:bCs/>
        </w:rPr>
        <w:t>, then show message and return to the main menu</w:t>
      </w:r>
    </w:p>
    <w:p w14:paraId="546FD163" w14:textId="1789893D" w:rsidR="002513DE" w:rsidRPr="002513DE" w:rsidRDefault="00F71AA6" w:rsidP="000C4550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1262B1EB" wp14:editId="4AA76D83">
            <wp:extent cx="6280785" cy="173990"/>
            <wp:effectExtent l="19050" t="19050" r="24765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73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23BD3" w14:textId="5F371942" w:rsidR="00300A9A" w:rsidRDefault="00300A9A" w:rsidP="00300A9A">
      <w:pPr>
        <w:pStyle w:val="ListParagraph"/>
        <w:numPr>
          <w:ilvl w:val="0"/>
          <w:numId w:val="47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Otherwise, display list of </w:t>
      </w:r>
      <w:r w:rsidR="007C682D">
        <w:rPr>
          <w:bCs/>
        </w:rPr>
        <w:t>footwear</w:t>
      </w:r>
      <w:r w:rsidR="002513DE">
        <w:rPr>
          <w:bCs/>
        </w:rPr>
        <w:t xml:space="preserve"> data</w:t>
      </w:r>
    </w:p>
    <w:p w14:paraId="3D64B348" w14:textId="0961CCF6" w:rsidR="002513DE" w:rsidRPr="007C682D" w:rsidRDefault="00300A9A" w:rsidP="007C682D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bCs/>
        </w:rPr>
      </w:pPr>
      <w:r>
        <w:rPr>
          <w:bCs/>
        </w:rPr>
        <w:t xml:space="preserve">Validate that choice option must be </w:t>
      </w:r>
      <w:r>
        <w:rPr>
          <w:b/>
        </w:rPr>
        <w:t>numeric</w:t>
      </w:r>
      <w:r>
        <w:rPr>
          <w:bCs/>
        </w:rPr>
        <w:t xml:space="preserve"> and between </w:t>
      </w:r>
      <w:r>
        <w:rPr>
          <w:b/>
        </w:rPr>
        <w:t>1</w:t>
      </w:r>
      <w:r>
        <w:rPr>
          <w:bCs/>
        </w:rPr>
        <w:t xml:space="preserve"> and the </w:t>
      </w:r>
      <w:r w:rsidR="007C682D" w:rsidRPr="00F71AA6">
        <w:rPr>
          <w:b/>
        </w:rPr>
        <w:t xml:space="preserve">current total </w:t>
      </w:r>
      <w:r w:rsidR="007C682D">
        <w:rPr>
          <w:b/>
        </w:rPr>
        <w:t>footwear data</w:t>
      </w:r>
      <w:r w:rsidR="00526C30">
        <w:rPr>
          <w:b/>
        </w:rPr>
        <w:t>.</w:t>
      </w:r>
    </w:p>
    <w:p w14:paraId="0013781D" w14:textId="203193C0" w:rsidR="00300A9A" w:rsidRDefault="007C682D" w:rsidP="000C4550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28FE0252" wp14:editId="5B94EC4F">
            <wp:extent cx="6280785" cy="1659890"/>
            <wp:effectExtent l="19050" t="19050" r="24765" b="1651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659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39986" w14:textId="7062624B" w:rsidR="00300A9A" w:rsidRDefault="00300A9A" w:rsidP="00300A9A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bCs/>
        </w:rPr>
      </w:pPr>
      <w:r>
        <w:rPr>
          <w:bCs/>
        </w:rPr>
        <w:t xml:space="preserve">Finally, display a message indicating the corresponding pet has been treated and </w:t>
      </w:r>
      <w:r w:rsidRPr="002D0DD2">
        <w:rPr>
          <w:b/>
        </w:rPr>
        <w:t>remove</w:t>
      </w:r>
      <w:r>
        <w:rPr>
          <w:bCs/>
        </w:rPr>
        <w:t xml:space="preserve"> it from the list</w:t>
      </w:r>
      <w:r w:rsidR="00526C30">
        <w:rPr>
          <w:bCs/>
        </w:rPr>
        <w:t>.</w:t>
      </w:r>
    </w:p>
    <w:p w14:paraId="1C99DEB9" w14:textId="2047DFD2" w:rsidR="00491C5E" w:rsidRDefault="007C682D" w:rsidP="00491C5E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777D01F0" wp14:editId="18AF4E6B">
            <wp:extent cx="6280785" cy="165735"/>
            <wp:effectExtent l="19050" t="19050" r="24765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65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1AF32" w14:textId="6A42B801" w:rsidR="00300A9A" w:rsidRDefault="00300A9A" w:rsidP="00300A9A">
      <w:pPr>
        <w:pStyle w:val="ListParagraph"/>
        <w:numPr>
          <w:ilvl w:val="0"/>
          <w:numId w:val="40"/>
        </w:numPr>
        <w:spacing w:line="360" w:lineRule="auto"/>
        <w:ind w:left="426" w:hanging="426"/>
        <w:jc w:val="both"/>
        <w:rPr>
          <w:bCs/>
        </w:rPr>
      </w:pPr>
      <w:r>
        <w:rPr>
          <w:bCs/>
        </w:rPr>
        <w:t>If the user chooses menu 5, then:</w:t>
      </w:r>
    </w:p>
    <w:p w14:paraId="52DACBD5" w14:textId="7A3F7B19" w:rsidR="00300A9A" w:rsidRDefault="00300A9A" w:rsidP="00300A9A">
      <w:pPr>
        <w:pStyle w:val="ListParagraph"/>
        <w:numPr>
          <w:ilvl w:val="0"/>
          <w:numId w:val="48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>Display a message of gratitude</w:t>
      </w:r>
      <w:r w:rsidR="00526C30">
        <w:rPr>
          <w:bCs/>
        </w:rPr>
        <w:t>.</w:t>
      </w:r>
    </w:p>
    <w:p w14:paraId="2ECA8CD6" w14:textId="7DDF4AA4" w:rsidR="00300A9A" w:rsidRDefault="00300A9A" w:rsidP="00300A9A">
      <w:pPr>
        <w:pStyle w:val="ListParagraph"/>
        <w:numPr>
          <w:ilvl w:val="0"/>
          <w:numId w:val="48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>Exit the program</w:t>
      </w:r>
      <w:r w:rsidR="00526C30">
        <w:rPr>
          <w:bCs/>
        </w:rPr>
        <w:t>.</w:t>
      </w:r>
    </w:p>
    <w:p w14:paraId="2B89C69C" w14:textId="3A6D3809" w:rsidR="00300A9A" w:rsidRPr="002D0DD2" w:rsidRDefault="007C682D" w:rsidP="000C4550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0B0B85DE" wp14:editId="3504EB0F">
            <wp:extent cx="6280785" cy="1440180"/>
            <wp:effectExtent l="19050" t="19050" r="24765" b="26670"/>
            <wp:docPr id="32" name="Picture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440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BE65" w14:textId="77777777" w:rsidR="003A69C7" w:rsidRDefault="003A69C7" w:rsidP="00300A9A">
      <w:pPr>
        <w:spacing w:line="360" w:lineRule="auto"/>
        <w:jc w:val="center"/>
        <w:rPr>
          <w:b/>
        </w:rPr>
      </w:pPr>
    </w:p>
    <w:p w14:paraId="5F95127B" w14:textId="4A881307" w:rsidR="00300A9A" w:rsidRDefault="00300A9A" w:rsidP="00300A9A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p w14:paraId="74F2E148" w14:textId="77777777" w:rsidR="00300A9A" w:rsidRPr="00A32343" w:rsidRDefault="00300A9A" w:rsidP="00300A9A">
      <w:pPr>
        <w:spacing w:line="360" w:lineRule="auto"/>
      </w:pPr>
    </w:p>
    <w:p w14:paraId="1B122287" w14:textId="24B976E0" w:rsidR="00BC6DE8" w:rsidRPr="00D317AA" w:rsidRDefault="00BC6DE8" w:rsidP="00300A9A">
      <w:pPr>
        <w:spacing w:line="360" w:lineRule="auto"/>
      </w:pPr>
    </w:p>
    <w:sectPr w:rsidR="00BC6DE8" w:rsidRPr="00D317AA" w:rsidSect="00DF2179">
      <w:headerReference w:type="default" r:id="rId26"/>
      <w:footerReference w:type="default" r:id="rId27"/>
      <w:headerReference w:type="first" r:id="rId28"/>
      <w:footerReference w:type="first" r:id="rId2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5DA7" w14:textId="77777777" w:rsidR="00A2636A" w:rsidRDefault="00A2636A" w:rsidP="00273E4A">
      <w:r>
        <w:separator/>
      </w:r>
    </w:p>
  </w:endnote>
  <w:endnote w:type="continuationSeparator" w:id="0">
    <w:p w14:paraId="28D991E7" w14:textId="77777777" w:rsidR="00A2636A" w:rsidRDefault="00A2636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082F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val="id-ID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BF06090" wp14:editId="2FB54F5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597C127" w14:textId="77777777" w:rsidR="005B66A9" w:rsidRPr="006F549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F5498">
      <w:rPr>
        <w:sz w:val="22"/>
        <w:szCs w:val="22"/>
      </w:rPr>
      <w:t>Page</w:t>
    </w:r>
    <w:r w:rsidRPr="006F549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PAGE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DC609E">
          <w:rPr>
            <w:noProof/>
            <w:sz w:val="22"/>
            <w:szCs w:val="22"/>
            <w:lang w:val="id-ID"/>
          </w:rPr>
          <w:t>2</w:t>
        </w:r>
        <w:r w:rsidR="00151847" w:rsidRPr="006F5498">
          <w:rPr>
            <w:sz w:val="22"/>
            <w:szCs w:val="22"/>
            <w:lang w:val="id-ID"/>
          </w:rPr>
          <w:fldChar w:fldCharType="end"/>
        </w:r>
        <w:r w:rsidR="005B66A9" w:rsidRPr="006F5498">
          <w:rPr>
            <w:sz w:val="22"/>
            <w:szCs w:val="22"/>
            <w:lang w:val="id-ID"/>
          </w:rPr>
          <w:t xml:space="preserve"> of </w:t>
        </w:r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NUMPAGES 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DC609E">
          <w:rPr>
            <w:noProof/>
            <w:sz w:val="22"/>
            <w:szCs w:val="22"/>
            <w:lang w:val="id-ID"/>
          </w:rPr>
          <w:t>2</w:t>
        </w:r>
        <w:r w:rsidR="00151847" w:rsidRPr="006F5498">
          <w:rPr>
            <w:sz w:val="22"/>
            <w:szCs w:val="22"/>
            <w:lang w:val="id-ID"/>
          </w:rPr>
          <w:fldChar w:fldCharType="end"/>
        </w:r>
      </w:sdtContent>
    </w:sdt>
  </w:p>
  <w:p w14:paraId="29D9B2F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7953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val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9B1FDC5" wp14:editId="1C6152B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FFC52D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E0325AD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9C9256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D168" w14:textId="77777777" w:rsidR="00A2636A" w:rsidRDefault="00A2636A" w:rsidP="00273E4A">
      <w:r>
        <w:separator/>
      </w:r>
    </w:p>
  </w:footnote>
  <w:footnote w:type="continuationSeparator" w:id="0">
    <w:p w14:paraId="0F56D331" w14:textId="77777777" w:rsidR="00A2636A" w:rsidRDefault="00A2636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745F7806" w14:textId="77777777" w:rsidTr="005D0782">
      <w:tc>
        <w:tcPr>
          <w:tcW w:w="5220" w:type="dxa"/>
        </w:tcPr>
        <w:p w14:paraId="3466B9A1" w14:textId="126313C2" w:rsidR="00C270FC" w:rsidRPr="006F5498" w:rsidRDefault="00B15E0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87363A">
            <w:rPr>
              <w:b/>
              <w:sz w:val="20"/>
            </w:rPr>
            <w:t>092</w:t>
          </w:r>
          <w:r w:rsidR="00701B77"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63EC1E9E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D8C7C3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185EB2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DC56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D4"/>
    <w:multiLevelType w:val="hybridMultilevel"/>
    <w:tmpl w:val="D43A41D8"/>
    <w:lvl w:ilvl="0" w:tplc="534CE1E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3B47"/>
    <w:multiLevelType w:val="hybridMultilevel"/>
    <w:tmpl w:val="5F22F31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17A5AE0">
      <w:start w:val="1"/>
      <w:numFmt w:val="decimal"/>
      <w:lvlText w:val="%3."/>
      <w:lvlJc w:val="left"/>
      <w:pPr>
        <w:ind w:left="2520" w:hanging="360"/>
      </w:pPr>
      <w:rPr>
        <w:rFonts w:ascii="Times New Roman" w:eastAsia="MS Mincho" w:hAnsi="Times New Roman" w:cs="Times New Roman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9C5BA5"/>
    <w:multiLevelType w:val="hybridMultilevel"/>
    <w:tmpl w:val="5B4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7103"/>
    <w:multiLevelType w:val="hybridMultilevel"/>
    <w:tmpl w:val="6442D65A"/>
    <w:lvl w:ilvl="0" w:tplc="069E4566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E2D2427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7494B3A6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27C50C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8390A05C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67C0C82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A20542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686B7E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02A61E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9AA233D"/>
    <w:multiLevelType w:val="hybridMultilevel"/>
    <w:tmpl w:val="456CAC5E"/>
    <w:lvl w:ilvl="0" w:tplc="EC1C8E6E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742AEC1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79CAE06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640EB8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3964CE2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0CC429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3F002C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332FD6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04E5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474BC8"/>
    <w:multiLevelType w:val="hybridMultilevel"/>
    <w:tmpl w:val="E0DE5EA8"/>
    <w:lvl w:ilvl="0" w:tplc="ABA208D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95AC4"/>
    <w:multiLevelType w:val="hybridMultilevel"/>
    <w:tmpl w:val="FBB4AFA8"/>
    <w:lvl w:ilvl="0" w:tplc="33F0CB66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BFA21FB4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BFD84DF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C6A417C2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D542CDEA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7F6976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A3F0DED4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1F68A54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5989ADE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73E72B4"/>
    <w:multiLevelType w:val="hybridMultilevel"/>
    <w:tmpl w:val="F7A894B4"/>
    <w:lvl w:ilvl="0" w:tplc="274C12B8">
      <w:start w:val="1"/>
      <w:numFmt w:val="decimal"/>
      <w:lvlText w:val="%1."/>
      <w:lvlJc w:val="left"/>
      <w:pPr>
        <w:ind w:left="450" w:hanging="360"/>
      </w:pPr>
      <w:rPr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C1106"/>
    <w:multiLevelType w:val="hybridMultilevel"/>
    <w:tmpl w:val="AC30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F4515"/>
    <w:multiLevelType w:val="hybridMultilevel"/>
    <w:tmpl w:val="12CE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94C75"/>
    <w:multiLevelType w:val="hybridMultilevel"/>
    <w:tmpl w:val="6B54DD0A"/>
    <w:lvl w:ilvl="0" w:tplc="6582BA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F2468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 w15:restartNumberingAfterBreak="0">
    <w:nsid w:val="43B37A0B"/>
    <w:multiLevelType w:val="hybridMultilevel"/>
    <w:tmpl w:val="96E0A99A"/>
    <w:lvl w:ilvl="0" w:tplc="4C581CBA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FF4C246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8C68E82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3CC4FC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BF0BB2E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D32F2E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3C387C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7B50079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B4AF65C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4082B71"/>
    <w:multiLevelType w:val="hybridMultilevel"/>
    <w:tmpl w:val="DC2C2A44"/>
    <w:lvl w:ilvl="0" w:tplc="11A2B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D960DC1E" w:tentative="1">
      <w:start w:val="1"/>
      <w:numFmt w:val="lowerLetter"/>
      <w:lvlText w:val="%2."/>
      <w:lvlJc w:val="left"/>
      <w:pPr>
        <w:ind w:left="1506" w:hanging="360"/>
      </w:pPr>
    </w:lvl>
    <w:lvl w:ilvl="2" w:tplc="F9667DAC" w:tentative="1">
      <w:start w:val="1"/>
      <w:numFmt w:val="lowerRoman"/>
      <w:lvlText w:val="%3."/>
      <w:lvlJc w:val="right"/>
      <w:pPr>
        <w:ind w:left="2226" w:hanging="180"/>
      </w:pPr>
    </w:lvl>
    <w:lvl w:ilvl="3" w:tplc="961E7082" w:tentative="1">
      <w:start w:val="1"/>
      <w:numFmt w:val="decimal"/>
      <w:lvlText w:val="%4."/>
      <w:lvlJc w:val="left"/>
      <w:pPr>
        <w:ind w:left="2946" w:hanging="360"/>
      </w:pPr>
    </w:lvl>
    <w:lvl w:ilvl="4" w:tplc="B56C8CBE" w:tentative="1">
      <w:start w:val="1"/>
      <w:numFmt w:val="lowerLetter"/>
      <w:lvlText w:val="%5."/>
      <w:lvlJc w:val="left"/>
      <w:pPr>
        <w:ind w:left="3666" w:hanging="360"/>
      </w:pPr>
    </w:lvl>
    <w:lvl w:ilvl="5" w:tplc="E6D63BBA" w:tentative="1">
      <w:start w:val="1"/>
      <w:numFmt w:val="lowerRoman"/>
      <w:lvlText w:val="%6."/>
      <w:lvlJc w:val="right"/>
      <w:pPr>
        <w:ind w:left="4386" w:hanging="180"/>
      </w:pPr>
    </w:lvl>
    <w:lvl w:ilvl="6" w:tplc="D9F8777C" w:tentative="1">
      <w:start w:val="1"/>
      <w:numFmt w:val="decimal"/>
      <w:lvlText w:val="%7."/>
      <w:lvlJc w:val="left"/>
      <w:pPr>
        <w:ind w:left="5106" w:hanging="360"/>
      </w:pPr>
    </w:lvl>
    <w:lvl w:ilvl="7" w:tplc="3C3662C0" w:tentative="1">
      <w:start w:val="1"/>
      <w:numFmt w:val="lowerLetter"/>
      <w:lvlText w:val="%8."/>
      <w:lvlJc w:val="left"/>
      <w:pPr>
        <w:ind w:left="5826" w:hanging="360"/>
      </w:pPr>
    </w:lvl>
    <w:lvl w:ilvl="8" w:tplc="C2861B5E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BB94B71"/>
    <w:multiLevelType w:val="hybridMultilevel"/>
    <w:tmpl w:val="EF9E3B1A"/>
    <w:lvl w:ilvl="0" w:tplc="498E5A76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CD64FE5E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F8F2E930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5E8C85F4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53D21A66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6C05C84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9F8673D6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6D3611EC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F7F4D792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1" w15:restartNumberingAfterBreak="0">
    <w:nsid w:val="4C3007B1"/>
    <w:multiLevelType w:val="hybridMultilevel"/>
    <w:tmpl w:val="9F9228F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AA0B4E"/>
    <w:multiLevelType w:val="hybridMultilevel"/>
    <w:tmpl w:val="A0C8A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08715C"/>
    <w:multiLevelType w:val="hybridMultilevel"/>
    <w:tmpl w:val="68642746"/>
    <w:lvl w:ilvl="0" w:tplc="4404C7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175BF4"/>
    <w:multiLevelType w:val="hybridMultilevel"/>
    <w:tmpl w:val="A6C69552"/>
    <w:lvl w:ilvl="0" w:tplc="F528C0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D1711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8944D9"/>
    <w:multiLevelType w:val="hybridMultilevel"/>
    <w:tmpl w:val="16A2ADD0"/>
    <w:lvl w:ilvl="0" w:tplc="92C06F9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5980E48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0080EF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B8EBB2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A04025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E4ACBA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F26FDE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5ACD97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164DB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E5A7C"/>
    <w:multiLevelType w:val="hybridMultilevel"/>
    <w:tmpl w:val="91A88428"/>
    <w:lvl w:ilvl="0" w:tplc="5D6C64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E9E6C7AC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9EA251F8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E62CD1A6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D24D1B6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222BC4E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7204A79C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8D800BF0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6A48EAB2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8250E"/>
    <w:multiLevelType w:val="hybridMultilevel"/>
    <w:tmpl w:val="6D34D67E"/>
    <w:lvl w:ilvl="0" w:tplc="97088092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C232A948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92C8E34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5CAF51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3A0D222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DE90F24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C76DB5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D3AAA7E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6BC9ED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6570E2"/>
    <w:multiLevelType w:val="hybridMultilevel"/>
    <w:tmpl w:val="AEB04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EE500F"/>
    <w:multiLevelType w:val="hybridMultilevel"/>
    <w:tmpl w:val="332C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146370"/>
    <w:multiLevelType w:val="hybridMultilevel"/>
    <w:tmpl w:val="FED4BBDC"/>
    <w:lvl w:ilvl="0" w:tplc="54D4CAD4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C24087F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D289C3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9F4A85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42ECB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D04202F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6876F8A0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C90C8B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B52092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FCA4F87"/>
    <w:multiLevelType w:val="hybridMultilevel"/>
    <w:tmpl w:val="72908572"/>
    <w:lvl w:ilvl="0" w:tplc="578E5332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D7092F0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752C99E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17AC4A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754EAC7C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99FAAD8C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70585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64DCCC92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CF65A7A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5"/>
  </w:num>
  <w:num w:numId="4">
    <w:abstractNumId w:val="9"/>
  </w:num>
  <w:num w:numId="5">
    <w:abstractNumId w:val="31"/>
  </w:num>
  <w:num w:numId="6">
    <w:abstractNumId w:val="24"/>
  </w:num>
  <w:num w:numId="7">
    <w:abstractNumId w:val="33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</w:num>
  <w:num w:numId="14">
    <w:abstractNumId w:val="36"/>
  </w:num>
  <w:num w:numId="15">
    <w:abstractNumId w:val="0"/>
  </w:num>
  <w:num w:numId="16">
    <w:abstractNumId w:val="5"/>
  </w:num>
  <w:num w:numId="17">
    <w:abstractNumId w:val="0"/>
  </w:num>
  <w:num w:numId="18">
    <w:abstractNumId w:val="16"/>
  </w:num>
  <w:num w:numId="19">
    <w:abstractNumId w:val="15"/>
  </w:num>
  <w:num w:numId="20">
    <w:abstractNumId w:val="2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26"/>
  </w:num>
  <w:num w:numId="25">
    <w:abstractNumId w:val="27"/>
  </w:num>
  <w:num w:numId="26">
    <w:abstractNumId w:val="21"/>
  </w:num>
  <w:num w:numId="27">
    <w:abstractNumId w:val="3"/>
  </w:num>
  <w:num w:numId="28">
    <w:abstractNumId w:val="17"/>
  </w:num>
  <w:num w:numId="29">
    <w:abstractNumId w:val="22"/>
  </w:num>
  <w:num w:numId="30">
    <w:abstractNumId w:val="13"/>
  </w:num>
  <w:num w:numId="31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9"/>
  </w:num>
  <w:num w:numId="33">
    <w:abstractNumId w:val="24"/>
  </w:num>
  <w:num w:numId="34">
    <w:abstractNumId w:val="22"/>
  </w:num>
  <w:num w:numId="35">
    <w:abstractNumId w:val="13"/>
  </w:num>
  <w:num w:numId="36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9"/>
  </w:num>
  <w:num w:numId="38">
    <w:abstractNumId w:val="20"/>
  </w:num>
  <w:num w:numId="39">
    <w:abstractNumId w:val="19"/>
  </w:num>
  <w:num w:numId="40">
    <w:abstractNumId w:val="30"/>
  </w:num>
  <w:num w:numId="41">
    <w:abstractNumId w:val="6"/>
  </w:num>
  <w:num w:numId="42">
    <w:abstractNumId w:val="28"/>
  </w:num>
  <w:num w:numId="43">
    <w:abstractNumId w:val="11"/>
  </w:num>
  <w:num w:numId="44">
    <w:abstractNumId w:val="37"/>
  </w:num>
  <w:num w:numId="45">
    <w:abstractNumId w:val="7"/>
  </w:num>
  <w:num w:numId="46">
    <w:abstractNumId w:val="32"/>
  </w:num>
  <w:num w:numId="47">
    <w:abstractNumId w:val="1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25EF3"/>
    <w:rsid w:val="00031C25"/>
    <w:rsid w:val="00051154"/>
    <w:rsid w:val="00057C71"/>
    <w:rsid w:val="0006213A"/>
    <w:rsid w:val="00072DE7"/>
    <w:rsid w:val="000732DF"/>
    <w:rsid w:val="000A0C90"/>
    <w:rsid w:val="000A23D8"/>
    <w:rsid w:val="000A3F41"/>
    <w:rsid w:val="000A43C2"/>
    <w:rsid w:val="000B69D0"/>
    <w:rsid w:val="000C3015"/>
    <w:rsid w:val="000C4550"/>
    <w:rsid w:val="000D1A71"/>
    <w:rsid w:val="000F057A"/>
    <w:rsid w:val="000F1EBF"/>
    <w:rsid w:val="000F3EB6"/>
    <w:rsid w:val="000F5699"/>
    <w:rsid w:val="000F5E5D"/>
    <w:rsid w:val="000F779E"/>
    <w:rsid w:val="000F7C01"/>
    <w:rsid w:val="000F7CFC"/>
    <w:rsid w:val="000F7FC6"/>
    <w:rsid w:val="001012F7"/>
    <w:rsid w:val="001128B6"/>
    <w:rsid w:val="001128D4"/>
    <w:rsid w:val="00122BC2"/>
    <w:rsid w:val="00126822"/>
    <w:rsid w:val="00131DAA"/>
    <w:rsid w:val="001455D3"/>
    <w:rsid w:val="00145C2E"/>
    <w:rsid w:val="00147E05"/>
    <w:rsid w:val="00150E94"/>
    <w:rsid w:val="00151847"/>
    <w:rsid w:val="00154BA2"/>
    <w:rsid w:val="0015698F"/>
    <w:rsid w:val="001639AC"/>
    <w:rsid w:val="00183F26"/>
    <w:rsid w:val="00187566"/>
    <w:rsid w:val="001955A6"/>
    <w:rsid w:val="001A0C4E"/>
    <w:rsid w:val="001A300E"/>
    <w:rsid w:val="001B3A2E"/>
    <w:rsid w:val="001B3BA7"/>
    <w:rsid w:val="001B3E36"/>
    <w:rsid w:val="001C7A2B"/>
    <w:rsid w:val="001D4810"/>
    <w:rsid w:val="001E4042"/>
    <w:rsid w:val="001E594A"/>
    <w:rsid w:val="001E637E"/>
    <w:rsid w:val="001E7ABE"/>
    <w:rsid w:val="001F4A2C"/>
    <w:rsid w:val="001F64B6"/>
    <w:rsid w:val="00224780"/>
    <w:rsid w:val="00235C36"/>
    <w:rsid w:val="002376FA"/>
    <w:rsid w:val="00243C55"/>
    <w:rsid w:val="002513DE"/>
    <w:rsid w:val="0025769A"/>
    <w:rsid w:val="0025798B"/>
    <w:rsid w:val="0027030F"/>
    <w:rsid w:val="00273E4A"/>
    <w:rsid w:val="00281799"/>
    <w:rsid w:val="002841B3"/>
    <w:rsid w:val="002956DC"/>
    <w:rsid w:val="00296DA6"/>
    <w:rsid w:val="002A07C0"/>
    <w:rsid w:val="002A138B"/>
    <w:rsid w:val="002A66E0"/>
    <w:rsid w:val="002A735E"/>
    <w:rsid w:val="002B00F2"/>
    <w:rsid w:val="002B3712"/>
    <w:rsid w:val="002B3969"/>
    <w:rsid w:val="002B7CDD"/>
    <w:rsid w:val="002C3AC5"/>
    <w:rsid w:val="002C3CF2"/>
    <w:rsid w:val="002C439B"/>
    <w:rsid w:val="002C7FC0"/>
    <w:rsid w:val="002D1472"/>
    <w:rsid w:val="002D7F31"/>
    <w:rsid w:val="002E3324"/>
    <w:rsid w:val="003002A2"/>
    <w:rsid w:val="00300A9A"/>
    <w:rsid w:val="00305136"/>
    <w:rsid w:val="003054E4"/>
    <w:rsid w:val="00317894"/>
    <w:rsid w:val="00320A74"/>
    <w:rsid w:val="00320C87"/>
    <w:rsid w:val="00321362"/>
    <w:rsid w:val="00321B28"/>
    <w:rsid w:val="00321DBF"/>
    <w:rsid w:val="00323347"/>
    <w:rsid w:val="00331318"/>
    <w:rsid w:val="00333FC7"/>
    <w:rsid w:val="003432E6"/>
    <w:rsid w:val="003439D3"/>
    <w:rsid w:val="00347F1A"/>
    <w:rsid w:val="003615F8"/>
    <w:rsid w:val="00363C78"/>
    <w:rsid w:val="00363FB3"/>
    <w:rsid w:val="0036420F"/>
    <w:rsid w:val="00366408"/>
    <w:rsid w:val="0036669F"/>
    <w:rsid w:val="00366844"/>
    <w:rsid w:val="00374CC1"/>
    <w:rsid w:val="0037553B"/>
    <w:rsid w:val="0038376D"/>
    <w:rsid w:val="00384C7B"/>
    <w:rsid w:val="00387D06"/>
    <w:rsid w:val="003A1788"/>
    <w:rsid w:val="003A69C7"/>
    <w:rsid w:val="003B1D05"/>
    <w:rsid w:val="003B27CC"/>
    <w:rsid w:val="003B5F77"/>
    <w:rsid w:val="003C0A29"/>
    <w:rsid w:val="003C1CE6"/>
    <w:rsid w:val="003D7084"/>
    <w:rsid w:val="003F71D2"/>
    <w:rsid w:val="004002B8"/>
    <w:rsid w:val="004074A1"/>
    <w:rsid w:val="00420AFF"/>
    <w:rsid w:val="00421152"/>
    <w:rsid w:val="00422134"/>
    <w:rsid w:val="004234C0"/>
    <w:rsid w:val="0042788B"/>
    <w:rsid w:val="00433F7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62E4"/>
    <w:rsid w:val="00491C5E"/>
    <w:rsid w:val="00494E4C"/>
    <w:rsid w:val="004A25FE"/>
    <w:rsid w:val="004A4CD2"/>
    <w:rsid w:val="004A6F1F"/>
    <w:rsid w:val="004B47B5"/>
    <w:rsid w:val="004B6AFE"/>
    <w:rsid w:val="004C0F0C"/>
    <w:rsid w:val="004C3E00"/>
    <w:rsid w:val="004D176C"/>
    <w:rsid w:val="004D4C0A"/>
    <w:rsid w:val="004E7352"/>
    <w:rsid w:val="00503AE6"/>
    <w:rsid w:val="00503D49"/>
    <w:rsid w:val="005142C9"/>
    <w:rsid w:val="00520E03"/>
    <w:rsid w:val="00526C30"/>
    <w:rsid w:val="005314B7"/>
    <w:rsid w:val="00535DA7"/>
    <w:rsid w:val="005367DB"/>
    <w:rsid w:val="005447D7"/>
    <w:rsid w:val="00552E13"/>
    <w:rsid w:val="0055410B"/>
    <w:rsid w:val="0055581F"/>
    <w:rsid w:val="00556E41"/>
    <w:rsid w:val="00571B72"/>
    <w:rsid w:val="00572C41"/>
    <w:rsid w:val="00582417"/>
    <w:rsid w:val="00582E4C"/>
    <w:rsid w:val="005849E9"/>
    <w:rsid w:val="00585154"/>
    <w:rsid w:val="005877B4"/>
    <w:rsid w:val="005A0579"/>
    <w:rsid w:val="005A072D"/>
    <w:rsid w:val="005A32DD"/>
    <w:rsid w:val="005A787F"/>
    <w:rsid w:val="005B07D4"/>
    <w:rsid w:val="005B3392"/>
    <w:rsid w:val="005B66A9"/>
    <w:rsid w:val="005B744C"/>
    <w:rsid w:val="005C156C"/>
    <w:rsid w:val="005C19B6"/>
    <w:rsid w:val="005C66F7"/>
    <w:rsid w:val="005C779F"/>
    <w:rsid w:val="005D0782"/>
    <w:rsid w:val="005F47E6"/>
    <w:rsid w:val="005F794B"/>
    <w:rsid w:val="0060201C"/>
    <w:rsid w:val="0060486C"/>
    <w:rsid w:val="00606A9C"/>
    <w:rsid w:val="00622F3A"/>
    <w:rsid w:val="00635EE5"/>
    <w:rsid w:val="00643F75"/>
    <w:rsid w:val="006465F2"/>
    <w:rsid w:val="00653874"/>
    <w:rsid w:val="00654920"/>
    <w:rsid w:val="00664137"/>
    <w:rsid w:val="0067443D"/>
    <w:rsid w:val="006824D0"/>
    <w:rsid w:val="00687C19"/>
    <w:rsid w:val="006A1794"/>
    <w:rsid w:val="006D36BC"/>
    <w:rsid w:val="006E36D3"/>
    <w:rsid w:val="006E4E52"/>
    <w:rsid w:val="006F4D80"/>
    <w:rsid w:val="006F5498"/>
    <w:rsid w:val="00701B77"/>
    <w:rsid w:val="00701ECA"/>
    <w:rsid w:val="00710425"/>
    <w:rsid w:val="00720962"/>
    <w:rsid w:val="00721893"/>
    <w:rsid w:val="0072245D"/>
    <w:rsid w:val="00737595"/>
    <w:rsid w:val="00746C0F"/>
    <w:rsid w:val="00755D26"/>
    <w:rsid w:val="00774EC3"/>
    <w:rsid w:val="00787247"/>
    <w:rsid w:val="007A3E90"/>
    <w:rsid w:val="007B5A6A"/>
    <w:rsid w:val="007C1C37"/>
    <w:rsid w:val="007C682D"/>
    <w:rsid w:val="007D6E64"/>
    <w:rsid w:val="007D76E8"/>
    <w:rsid w:val="007E0EE7"/>
    <w:rsid w:val="007E1EA1"/>
    <w:rsid w:val="007F5BC1"/>
    <w:rsid w:val="00810737"/>
    <w:rsid w:val="0081133B"/>
    <w:rsid w:val="00811C48"/>
    <w:rsid w:val="00816D3F"/>
    <w:rsid w:val="0083398D"/>
    <w:rsid w:val="0083459F"/>
    <w:rsid w:val="0083780E"/>
    <w:rsid w:val="00865DF8"/>
    <w:rsid w:val="008674E6"/>
    <w:rsid w:val="0087363A"/>
    <w:rsid w:val="00876001"/>
    <w:rsid w:val="00876A58"/>
    <w:rsid w:val="008939EF"/>
    <w:rsid w:val="00894072"/>
    <w:rsid w:val="00895B8D"/>
    <w:rsid w:val="008B212E"/>
    <w:rsid w:val="008B7541"/>
    <w:rsid w:val="008C1A4A"/>
    <w:rsid w:val="008C6000"/>
    <w:rsid w:val="008D1B94"/>
    <w:rsid w:val="008D411F"/>
    <w:rsid w:val="009010C1"/>
    <w:rsid w:val="0090372F"/>
    <w:rsid w:val="00905474"/>
    <w:rsid w:val="0092467C"/>
    <w:rsid w:val="00927E90"/>
    <w:rsid w:val="00932B6E"/>
    <w:rsid w:val="0093677F"/>
    <w:rsid w:val="00937521"/>
    <w:rsid w:val="00937B93"/>
    <w:rsid w:val="00944ADA"/>
    <w:rsid w:val="00952515"/>
    <w:rsid w:val="009568C5"/>
    <w:rsid w:val="00961A2D"/>
    <w:rsid w:val="00971664"/>
    <w:rsid w:val="00971B6C"/>
    <w:rsid w:val="0097243E"/>
    <w:rsid w:val="00973849"/>
    <w:rsid w:val="009832E4"/>
    <w:rsid w:val="00993773"/>
    <w:rsid w:val="009A2464"/>
    <w:rsid w:val="009A29B5"/>
    <w:rsid w:val="009A3737"/>
    <w:rsid w:val="009A60F6"/>
    <w:rsid w:val="009B1E31"/>
    <w:rsid w:val="009C0C29"/>
    <w:rsid w:val="009C4AEE"/>
    <w:rsid w:val="009C7801"/>
    <w:rsid w:val="009C7EEA"/>
    <w:rsid w:val="009D09DE"/>
    <w:rsid w:val="009E29D9"/>
    <w:rsid w:val="00A07A59"/>
    <w:rsid w:val="00A1473C"/>
    <w:rsid w:val="00A2636A"/>
    <w:rsid w:val="00A32343"/>
    <w:rsid w:val="00A3525F"/>
    <w:rsid w:val="00A46082"/>
    <w:rsid w:val="00A50AF3"/>
    <w:rsid w:val="00A52AB7"/>
    <w:rsid w:val="00A53D38"/>
    <w:rsid w:val="00A552D5"/>
    <w:rsid w:val="00A56E97"/>
    <w:rsid w:val="00A65DD8"/>
    <w:rsid w:val="00A668CD"/>
    <w:rsid w:val="00A73838"/>
    <w:rsid w:val="00A75920"/>
    <w:rsid w:val="00A7765E"/>
    <w:rsid w:val="00A9198F"/>
    <w:rsid w:val="00A933D3"/>
    <w:rsid w:val="00AA1407"/>
    <w:rsid w:val="00AA15A1"/>
    <w:rsid w:val="00AA2C83"/>
    <w:rsid w:val="00AB0E0A"/>
    <w:rsid w:val="00AB42BB"/>
    <w:rsid w:val="00AC0C63"/>
    <w:rsid w:val="00AC5D98"/>
    <w:rsid w:val="00AD0B16"/>
    <w:rsid w:val="00AD2114"/>
    <w:rsid w:val="00AD7B46"/>
    <w:rsid w:val="00AE0633"/>
    <w:rsid w:val="00AE1AE9"/>
    <w:rsid w:val="00AE39D8"/>
    <w:rsid w:val="00AE548F"/>
    <w:rsid w:val="00AE661D"/>
    <w:rsid w:val="00AF1150"/>
    <w:rsid w:val="00AF264E"/>
    <w:rsid w:val="00AF338E"/>
    <w:rsid w:val="00B04C4C"/>
    <w:rsid w:val="00B15E09"/>
    <w:rsid w:val="00B17AD5"/>
    <w:rsid w:val="00B212C7"/>
    <w:rsid w:val="00B23F2F"/>
    <w:rsid w:val="00B25A20"/>
    <w:rsid w:val="00B400C6"/>
    <w:rsid w:val="00B40AEA"/>
    <w:rsid w:val="00B43C05"/>
    <w:rsid w:val="00B440FB"/>
    <w:rsid w:val="00B4674F"/>
    <w:rsid w:val="00B50812"/>
    <w:rsid w:val="00B517FB"/>
    <w:rsid w:val="00B636C8"/>
    <w:rsid w:val="00B67595"/>
    <w:rsid w:val="00B7140C"/>
    <w:rsid w:val="00B81979"/>
    <w:rsid w:val="00B842A7"/>
    <w:rsid w:val="00B86ADF"/>
    <w:rsid w:val="00B94574"/>
    <w:rsid w:val="00B948DA"/>
    <w:rsid w:val="00B9609E"/>
    <w:rsid w:val="00BA596A"/>
    <w:rsid w:val="00BC6DE8"/>
    <w:rsid w:val="00BD24B3"/>
    <w:rsid w:val="00BD7825"/>
    <w:rsid w:val="00BE0705"/>
    <w:rsid w:val="00BF2997"/>
    <w:rsid w:val="00BF5C4B"/>
    <w:rsid w:val="00BF7C45"/>
    <w:rsid w:val="00C006E0"/>
    <w:rsid w:val="00C00F4B"/>
    <w:rsid w:val="00C241F5"/>
    <w:rsid w:val="00C25F66"/>
    <w:rsid w:val="00C270FC"/>
    <w:rsid w:val="00C3419E"/>
    <w:rsid w:val="00C343FF"/>
    <w:rsid w:val="00C44051"/>
    <w:rsid w:val="00C45A19"/>
    <w:rsid w:val="00C525FC"/>
    <w:rsid w:val="00C56C03"/>
    <w:rsid w:val="00C57A8A"/>
    <w:rsid w:val="00C57FE8"/>
    <w:rsid w:val="00C6549A"/>
    <w:rsid w:val="00C666E8"/>
    <w:rsid w:val="00C743C0"/>
    <w:rsid w:val="00C8483C"/>
    <w:rsid w:val="00C915BF"/>
    <w:rsid w:val="00C94310"/>
    <w:rsid w:val="00CA12EA"/>
    <w:rsid w:val="00CA2761"/>
    <w:rsid w:val="00CB3B33"/>
    <w:rsid w:val="00CB736B"/>
    <w:rsid w:val="00CD0503"/>
    <w:rsid w:val="00CD0CEE"/>
    <w:rsid w:val="00CD64BC"/>
    <w:rsid w:val="00CE013E"/>
    <w:rsid w:val="00CE2008"/>
    <w:rsid w:val="00CE20BC"/>
    <w:rsid w:val="00CF11B0"/>
    <w:rsid w:val="00D0297F"/>
    <w:rsid w:val="00D13456"/>
    <w:rsid w:val="00D2225F"/>
    <w:rsid w:val="00D22C95"/>
    <w:rsid w:val="00D30822"/>
    <w:rsid w:val="00D317AA"/>
    <w:rsid w:val="00D3685C"/>
    <w:rsid w:val="00D37E0D"/>
    <w:rsid w:val="00D47C75"/>
    <w:rsid w:val="00D50AB4"/>
    <w:rsid w:val="00D52AAD"/>
    <w:rsid w:val="00D60A6D"/>
    <w:rsid w:val="00D668CD"/>
    <w:rsid w:val="00D67DFC"/>
    <w:rsid w:val="00D95848"/>
    <w:rsid w:val="00DA3A1A"/>
    <w:rsid w:val="00DA3DDD"/>
    <w:rsid w:val="00DA4A85"/>
    <w:rsid w:val="00DA6890"/>
    <w:rsid w:val="00DA6904"/>
    <w:rsid w:val="00DB0A75"/>
    <w:rsid w:val="00DB2755"/>
    <w:rsid w:val="00DB3DF1"/>
    <w:rsid w:val="00DC4B9D"/>
    <w:rsid w:val="00DC609E"/>
    <w:rsid w:val="00DC700A"/>
    <w:rsid w:val="00DE2FA6"/>
    <w:rsid w:val="00DF2179"/>
    <w:rsid w:val="00DF224B"/>
    <w:rsid w:val="00E01372"/>
    <w:rsid w:val="00E0375C"/>
    <w:rsid w:val="00E03DA9"/>
    <w:rsid w:val="00E047D9"/>
    <w:rsid w:val="00E3264F"/>
    <w:rsid w:val="00E335DA"/>
    <w:rsid w:val="00E36B77"/>
    <w:rsid w:val="00E36EA8"/>
    <w:rsid w:val="00E43F92"/>
    <w:rsid w:val="00E451AF"/>
    <w:rsid w:val="00E502A7"/>
    <w:rsid w:val="00E642BF"/>
    <w:rsid w:val="00E660C4"/>
    <w:rsid w:val="00E722C6"/>
    <w:rsid w:val="00E83F0C"/>
    <w:rsid w:val="00EB0747"/>
    <w:rsid w:val="00EB2B44"/>
    <w:rsid w:val="00EB5190"/>
    <w:rsid w:val="00EC4812"/>
    <w:rsid w:val="00EC7D61"/>
    <w:rsid w:val="00ED5890"/>
    <w:rsid w:val="00EE2122"/>
    <w:rsid w:val="00EF17AC"/>
    <w:rsid w:val="00EF34D6"/>
    <w:rsid w:val="00F228ED"/>
    <w:rsid w:val="00F22A92"/>
    <w:rsid w:val="00F2595B"/>
    <w:rsid w:val="00F36E33"/>
    <w:rsid w:val="00F40F73"/>
    <w:rsid w:val="00F42B60"/>
    <w:rsid w:val="00F53807"/>
    <w:rsid w:val="00F53BA6"/>
    <w:rsid w:val="00F70AF3"/>
    <w:rsid w:val="00F712CE"/>
    <w:rsid w:val="00F71AA6"/>
    <w:rsid w:val="00F75B19"/>
    <w:rsid w:val="00F80742"/>
    <w:rsid w:val="00F8529F"/>
    <w:rsid w:val="00F955DA"/>
    <w:rsid w:val="00F96E8B"/>
    <w:rsid w:val="00FA41A2"/>
    <w:rsid w:val="00FB7794"/>
    <w:rsid w:val="00FC245F"/>
    <w:rsid w:val="00FD0CB3"/>
    <w:rsid w:val="00FE7E5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84370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2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EC3"/>
    <w:pPr>
      <w:spacing w:after="200"/>
    </w:pPr>
    <w:rPr>
      <w:i/>
      <w:iCs/>
      <w:color w:val="575F6D" w:themeColor="text2"/>
      <w:sz w:val="18"/>
      <w:szCs w:val="18"/>
    </w:rPr>
  </w:style>
  <w:style w:type="character" w:customStyle="1" w:styleId="hps">
    <w:name w:val="hps"/>
    <w:basedOn w:val="DefaultParagraphFont"/>
    <w:rsid w:val="00320A74"/>
  </w:style>
  <w:style w:type="table" w:styleId="ListTable3">
    <w:name w:val="List Table 3"/>
    <w:basedOn w:val="TableNormal"/>
    <w:uiPriority w:val="48"/>
    <w:rsid w:val="00320A7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2ECAC-F613-4B17-AB09-DFF47870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145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ANGELIA SALIM</cp:lastModifiedBy>
  <cp:revision>190</cp:revision>
  <dcterms:created xsi:type="dcterms:W3CDTF">2017-06-21T03:38:00Z</dcterms:created>
  <dcterms:modified xsi:type="dcterms:W3CDTF">2021-08-02T11:37:00Z</dcterms:modified>
</cp:coreProperties>
</file>