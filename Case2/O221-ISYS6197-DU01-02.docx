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DC03E5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15D0" w14:textId="77777777" w:rsidR="00811C48" w:rsidRPr="001E7ABE" w:rsidRDefault="00DB2755" w:rsidP="006F5498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D50AB4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328C2A6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/>
              </w:rPr>
              <w:drawing>
                <wp:inline distT="0" distB="0" distL="0" distR="0" wp14:anchorId="21C34393" wp14:editId="5B04308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3CC2E17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2F87" w14:textId="77777777" w:rsidR="00321362" w:rsidRPr="00B67595" w:rsidRDefault="001128B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128B6">
              <w:rPr>
                <w:rFonts w:ascii="Arial Narrow" w:hAnsi="Arial Narrow" w:cs="Tahoma"/>
                <w:sz w:val="36"/>
              </w:rPr>
              <w:t>ISYS6197</w:t>
            </w:r>
          </w:p>
          <w:p w14:paraId="3E40100E" w14:textId="77777777" w:rsidR="00235C36" w:rsidRPr="00876A58" w:rsidRDefault="0027030F" w:rsidP="0027030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7030F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B4C3E6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A9FBCFC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F28A" w14:textId="77777777" w:rsidR="00F80742" w:rsidRPr="00876A58" w:rsidRDefault="00B40AEA" w:rsidP="00B40AEA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40AE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3544DE" w14:textId="2ABF4D4C" w:rsidR="000732DF" w:rsidRPr="0036420F" w:rsidRDefault="00105A2E" w:rsidP="00CD0CEE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05A2E">
              <w:rPr>
                <w:rFonts w:ascii="Arial" w:hAnsi="Arial" w:cs="Arial"/>
                <w:b/>
                <w:sz w:val="20"/>
              </w:rPr>
              <w:t xml:space="preserve">O221-ISYS6197-DU01-02 </w:t>
            </w:r>
          </w:p>
        </w:tc>
      </w:tr>
      <w:tr w:rsidR="00E0375C" w:rsidRPr="00876A58" w14:paraId="2E3715D9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D21DC33" w14:textId="1E57A1EA" w:rsidR="00535DA7" w:rsidRPr="0083398D" w:rsidRDefault="00535DA7" w:rsidP="0083398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50AB4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50A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7363A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87363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105A2E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B842A7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B842A7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333FC7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105A2E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096366" w14:textId="77777777" w:rsidR="00D37E0D" w:rsidRPr="001E7ABE" w:rsidRDefault="002E3324" w:rsidP="00BD24B3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50AB4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BD24B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124DFEDA" w14:textId="77777777" w:rsidR="00374CC1" w:rsidRDefault="00374CC1" w:rsidP="00374CC1">
      <w:pPr>
        <w:rPr>
          <w:lang w:val="id-ID"/>
        </w:rPr>
      </w:pPr>
      <w:r>
        <w:rPr>
          <w:lang w:val="id-ID"/>
        </w:rPr>
        <w:tab/>
      </w:r>
    </w:p>
    <w:p w14:paraId="55369C94" w14:textId="77777777" w:rsidR="00374CC1" w:rsidRDefault="00374CC1" w:rsidP="00374CC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2B21BA20" w14:textId="77777777" w:rsidR="00374CC1" w:rsidRDefault="00374CC1" w:rsidP="00374CC1">
      <w:pPr>
        <w:numPr>
          <w:ilvl w:val="0"/>
          <w:numId w:val="33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Explain Object Oriented concept</w:t>
      </w:r>
    </w:p>
    <w:p w14:paraId="47EE27BB" w14:textId="77777777" w:rsidR="00374CC1" w:rsidRDefault="00374CC1" w:rsidP="00374CC1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1676FD10" w14:textId="780BCC6B" w:rsidR="00374CC1" w:rsidRPr="00801FE1" w:rsidRDefault="00374CC1" w:rsidP="00374CC1">
      <w:pPr>
        <w:numPr>
          <w:ilvl w:val="0"/>
          <w:numId w:val="33"/>
        </w:numPr>
        <w:ind w:left="350"/>
        <w:jc w:val="both"/>
        <w:rPr>
          <w:lang w:val="id-ID"/>
        </w:rPr>
      </w:pPr>
      <w:r>
        <w:rPr>
          <w:noProof/>
        </w:rPr>
        <w:t xml:space="preserve">Session 02 - </w:t>
      </w:r>
      <w:r w:rsidR="00801FE1" w:rsidRPr="00801FE1">
        <w:rPr>
          <w:color w:val="212529"/>
          <w:shd w:val="clear" w:color="auto" w:fill="FFFFFF"/>
        </w:rPr>
        <w:t>Object Oriented Concept, Class, Object, and Package</w:t>
      </w:r>
    </w:p>
    <w:p w14:paraId="6DD71744" w14:textId="71A8E48E" w:rsidR="00374CC1" w:rsidRDefault="00801FE1" w:rsidP="00374CC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Subtopics</w:t>
      </w:r>
    </w:p>
    <w:p w14:paraId="6FA47E57" w14:textId="329620DE" w:rsidR="00374CC1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OOP Concept</w:t>
      </w:r>
    </w:p>
    <w:p w14:paraId="148FCC84" w14:textId="2FFCA0AA" w:rsidR="00374CC1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Access Modifier</w:t>
      </w:r>
    </w:p>
    <w:p w14:paraId="6BA58FA2" w14:textId="5A9320A6" w:rsidR="00374CC1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Class to Object</w:t>
      </w:r>
    </w:p>
    <w:p w14:paraId="5958623C" w14:textId="21ECC6E2" w:rsidR="007A7F4B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Constructor</w:t>
      </w:r>
    </w:p>
    <w:p w14:paraId="49843615" w14:textId="77777777" w:rsidR="00374CC1" w:rsidRPr="00C03F0A" w:rsidRDefault="00374CC1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Static Variables and Method</w:t>
      </w:r>
    </w:p>
    <w:p w14:paraId="701BA3C2" w14:textId="393D9236" w:rsidR="00374CC1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Final Variables</w:t>
      </w:r>
    </w:p>
    <w:p w14:paraId="0A1EEC19" w14:textId="03FA9C75" w:rsidR="007A7F4B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Package</w:t>
      </w:r>
    </w:p>
    <w:p w14:paraId="4050D759" w14:textId="5CF8B438" w:rsidR="007A7F4B" w:rsidRPr="00C03F0A" w:rsidRDefault="007A7F4B" w:rsidP="00374CC1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Encapsulation</w:t>
      </w:r>
    </w:p>
    <w:p w14:paraId="046077ED" w14:textId="7368C564" w:rsidR="00FD222C" w:rsidRPr="00C03F0A" w:rsidRDefault="007A7F4B" w:rsidP="00FD222C">
      <w:pPr>
        <w:pStyle w:val="ListParagraph"/>
        <w:numPr>
          <w:ilvl w:val="0"/>
          <w:numId w:val="34"/>
        </w:numPr>
        <w:tabs>
          <w:tab w:val="left" w:pos="360"/>
        </w:tabs>
      </w:pPr>
      <w:r w:rsidRPr="00C03F0A">
        <w:t>Accessor and Mutator (Setter &amp; Getter</w:t>
      </w:r>
      <w:r w:rsidR="00FD222C" w:rsidRPr="00C03F0A">
        <w:t>)</w:t>
      </w:r>
    </w:p>
    <w:p w14:paraId="66DBB765" w14:textId="3A954363" w:rsidR="00F01A7A" w:rsidRDefault="00F01A7A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18B51FCC" w14:textId="7129ACEB" w:rsidR="00374CC1" w:rsidRDefault="00374CC1" w:rsidP="00374CC1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77918450" w14:textId="77777777" w:rsidR="00374CC1" w:rsidRDefault="00374CC1" w:rsidP="00374CC1">
      <w:pPr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248DDB8A" w14:textId="547E175C" w:rsidR="00374CC1" w:rsidRDefault="00136D9B" w:rsidP="00374CC1">
      <w:pPr>
        <w:jc w:val="center"/>
        <w:rPr>
          <w:b/>
        </w:rPr>
      </w:pPr>
      <w:r>
        <w:rPr>
          <w:b/>
        </w:rPr>
        <w:t>Student DUmmy Data</w:t>
      </w:r>
    </w:p>
    <w:p w14:paraId="712BF4F4" w14:textId="77777777" w:rsidR="00374CC1" w:rsidRDefault="00374CC1" w:rsidP="00374CC1">
      <w:pPr>
        <w:jc w:val="center"/>
        <w:rPr>
          <w:rFonts w:ascii="Arial" w:hAnsi="Arial" w:cs="Arial"/>
          <w:i/>
          <w:sz w:val="16"/>
        </w:rPr>
      </w:pPr>
    </w:p>
    <w:p w14:paraId="34A5717D" w14:textId="77777777" w:rsidR="00136D9B" w:rsidRDefault="00374CC1" w:rsidP="00136D9B">
      <w:pPr>
        <w:spacing w:line="360" w:lineRule="auto"/>
      </w:pPr>
      <w:r>
        <w:tab/>
        <w:t xml:space="preserve">You are asked to build an application for a </w:t>
      </w:r>
      <w:r w:rsidR="00136D9B">
        <w:t xml:space="preserve">dummy data tester </w:t>
      </w:r>
      <w:r>
        <w:t xml:space="preserve">called </w:t>
      </w:r>
      <w:r w:rsidR="00136D9B">
        <w:rPr>
          <w:b/>
        </w:rPr>
        <w:t xml:space="preserve">Student DUmmy Data </w:t>
      </w:r>
      <w:r>
        <w:t>for online ticketing. You are assigned to make a program with the description below:</w:t>
      </w:r>
    </w:p>
    <w:p w14:paraId="49FF9A3B" w14:textId="669F3D17" w:rsidR="00136D9B" w:rsidRDefault="00136D9B" w:rsidP="00136D9B">
      <w:pPr>
        <w:pStyle w:val="ListParagraph"/>
        <w:numPr>
          <w:ilvl w:val="0"/>
          <w:numId w:val="35"/>
        </w:numPr>
        <w:spacing w:line="360" w:lineRule="auto"/>
      </w:pPr>
      <w:r>
        <w:t xml:space="preserve">Ask user to input </w:t>
      </w:r>
      <w:r>
        <w:rPr>
          <w:b/>
        </w:rPr>
        <w:t>name</w:t>
      </w:r>
      <w:r>
        <w:t xml:space="preserve">. Validate length of </w:t>
      </w:r>
      <w:r>
        <w:rPr>
          <w:b/>
        </w:rPr>
        <w:t>name</w:t>
      </w:r>
      <w:r>
        <w:t xml:space="preserve"> must be between </w:t>
      </w:r>
      <w:r w:rsidR="00FD222C">
        <w:rPr>
          <w:b/>
        </w:rPr>
        <w:t xml:space="preserve">3 </w:t>
      </w:r>
      <w:r>
        <w:rPr>
          <w:b/>
        </w:rPr>
        <w:t xml:space="preserve">– </w:t>
      </w:r>
      <w:r w:rsidR="00FD222C">
        <w:rPr>
          <w:b/>
        </w:rPr>
        <w:t>15</w:t>
      </w:r>
      <w:r>
        <w:rPr>
          <w:b/>
        </w:rPr>
        <w:t xml:space="preserve"> characters</w:t>
      </w:r>
      <w:r>
        <w:t>.</w:t>
      </w:r>
      <w:r>
        <w:rPr>
          <w:noProof/>
          <w:lang w:eastAsia="en-US"/>
        </w:rPr>
        <w:t xml:space="preserve"> </w:t>
      </w:r>
    </w:p>
    <w:p w14:paraId="3B7B070C" w14:textId="461A565D" w:rsidR="00136D9B" w:rsidRDefault="00E40202" w:rsidP="00F01A7A">
      <w:pPr>
        <w:spacing w:line="360" w:lineRule="auto"/>
      </w:pPr>
      <w:r w:rsidRPr="00E40202">
        <w:rPr>
          <w:noProof/>
        </w:rPr>
        <w:drawing>
          <wp:inline distT="0" distB="0" distL="0" distR="0" wp14:anchorId="7B6FF75D" wp14:editId="7A5EBC2D">
            <wp:extent cx="6280785" cy="480060"/>
            <wp:effectExtent l="19050" t="19050" r="2476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800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A305F" w14:textId="33D4B88D" w:rsidR="00136D9B" w:rsidRDefault="00136D9B" w:rsidP="00136D9B">
      <w:pPr>
        <w:pStyle w:val="ListParagraph"/>
        <w:numPr>
          <w:ilvl w:val="0"/>
          <w:numId w:val="35"/>
        </w:numPr>
        <w:spacing w:line="360" w:lineRule="auto"/>
      </w:pPr>
      <w:r>
        <w:t xml:space="preserve">Ask user to input </w:t>
      </w:r>
      <w:r>
        <w:rPr>
          <w:b/>
        </w:rPr>
        <w:t>age</w:t>
      </w:r>
      <w:r>
        <w:t xml:space="preserve">. Validate age must be </w:t>
      </w:r>
      <w:r>
        <w:rPr>
          <w:b/>
          <w:bCs/>
        </w:rPr>
        <w:t>numeric and minimum 16.</w:t>
      </w:r>
      <w:r>
        <w:rPr>
          <w:noProof/>
          <w:lang w:eastAsia="en-US"/>
        </w:rPr>
        <w:t xml:space="preserve"> </w:t>
      </w:r>
    </w:p>
    <w:p w14:paraId="156F272B" w14:textId="68121161" w:rsidR="00136D9B" w:rsidRDefault="00E40202" w:rsidP="00F01A7A">
      <w:pPr>
        <w:spacing w:line="360" w:lineRule="auto"/>
      </w:pPr>
      <w:r w:rsidRPr="00E40202">
        <w:rPr>
          <w:noProof/>
        </w:rPr>
        <w:drawing>
          <wp:inline distT="0" distB="0" distL="0" distR="0" wp14:anchorId="1831B4DF" wp14:editId="70505D14">
            <wp:extent cx="6280785" cy="490220"/>
            <wp:effectExtent l="19050" t="19050" r="247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90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72885" w14:textId="11CD9374" w:rsidR="00FD222C" w:rsidRDefault="00136D9B" w:rsidP="00FD222C">
      <w:pPr>
        <w:pStyle w:val="ListParagraph"/>
        <w:numPr>
          <w:ilvl w:val="0"/>
          <w:numId w:val="35"/>
        </w:numPr>
        <w:spacing w:line="360" w:lineRule="auto"/>
      </w:pPr>
      <w:r>
        <w:t xml:space="preserve">Ask user to input </w:t>
      </w:r>
      <w:r w:rsidR="00C4761D">
        <w:rPr>
          <w:b/>
        </w:rPr>
        <w:t>GPA</w:t>
      </w:r>
      <w:r>
        <w:t xml:space="preserve">. Validate </w:t>
      </w:r>
      <w:r w:rsidR="00C4761D">
        <w:rPr>
          <w:b/>
          <w:bCs/>
        </w:rPr>
        <w:t>GPA</w:t>
      </w:r>
      <w:r>
        <w:t xml:space="preserve"> must be between </w:t>
      </w:r>
      <w:r>
        <w:rPr>
          <w:b/>
        </w:rPr>
        <w:t>0.0 – 4.0 (inclusive)</w:t>
      </w:r>
      <w:r>
        <w:t>.</w:t>
      </w:r>
      <w:r>
        <w:rPr>
          <w:noProof/>
          <w:lang w:eastAsia="en-US"/>
        </w:rPr>
        <w:t xml:space="preserve"> </w:t>
      </w:r>
    </w:p>
    <w:p w14:paraId="48C9BBC4" w14:textId="402A90F0" w:rsidR="00136D9B" w:rsidRDefault="00FD222C" w:rsidP="00F01A7A">
      <w:pPr>
        <w:spacing w:line="360" w:lineRule="auto"/>
      </w:pPr>
      <w:r w:rsidRPr="00FD222C">
        <w:rPr>
          <w:noProof/>
        </w:rPr>
        <w:lastRenderedPageBreak/>
        <w:drawing>
          <wp:inline distT="0" distB="0" distL="0" distR="0" wp14:anchorId="5276DDF6" wp14:editId="567D6710">
            <wp:extent cx="6280785" cy="604796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94" b="-1"/>
                    <a:stretch/>
                  </pic:blipFill>
                  <pic:spPr bwMode="auto">
                    <a:xfrm>
                      <a:off x="0" y="0"/>
                      <a:ext cx="6280785" cy="604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34D76" w14:textId="3E031F55" w:rsidR="00374CC1" w:rsidRDefault="00374CC1" w:rsidP="00136D9B">
      <w:pPr>
        <w:spacing w:line="360" w:lineRule="auto"/>
      </w:pPr>
      <w:r>
        <w:t>After that, show the user’s name and menu. The menu consists of</w:t>
      </w:r>
      <w:r w:rsidR="00136D9B">
        <w:t>:</w:t>
      </w:r>
    </w:p>
    <w:p w14:paraId="74EF6DFF" w14:textId="2E5907F4" w:rsidR="00374CC1" w:rsidRDefault="00136D9B" w:rsidP="00374CC1">
      <w:pPr>
        <w:pStyle w:val="ListParagraph"/>
        <w:numPr>
          <w:ilvl w:val="1"/>
          <w:numId w:val="36"/>
        </w:numPr>
        <w:spacing w:line="360" w:lineRule="auto"/>
        <w:rPr>
          <w:b/>
        </w:rPr>
      </w:pPr>
      <w:r>
        <w:rPr>
          <w:b/>
        </w:rPr>
        <w:t>View Data</w:t>
      </w:r>
    </w:p>
    <w:p w14:paraId="205BD071" w14:textId="63A8C504" w:rsidR="00374CC1" w:rsidRDefault="00136D9B" w:rsidP="00374CC1">
      <w:pPr>
        <w:pStyle w:val="ListParagraph"/>
        <w:numPr>
          <w:ilvl w:val="1"/>
          <w:numId w:val="36"/>
        </w:numPr>
        <w:spacing w:line="360" w:lineRule="auto"/>
        <w:rPr>
          <w:b/>
        </w:rPr>
      </w:pPr>
      <w:r>
        <w:rPr>
          <w:b/>
        </w:rPr>
        <w:t>Update Data</w:t>
      </w:r>
    </w:p>
    <w:p w14:paraId="02487582" w14:textId="4082EC5B" w:rsidR="00136D9B" w:rsidRDefault="00136D9B" w:rsidP="00374CC1">
      <w:pPr>
        <w:pStyle w:val="ListParagraph"/>
        <w:numPr>
          <w:ilvl w:val="1"/>
          <w:numId w:val="36"/>
        </w:numPr>
        <w:spacing w:line="360" w:lineRule="auto"/>
        <w:rPr>
          <w:b/>
        </w:rPr>
      </w:pPr>
      <w:r>
        <w:rPr>
          <w:b/>
        </w:rPr>
        <w:t>Exit</w:t>
      </w:r>
    </w:p>
    <w:p w14:paraId="42A1491F" w14:textId="652647A9" w:rsidR="00374CC1" w:rsidRDefault="00FD222C" w:rsidP="00F01A7A">
      <w:pPr>
        <w:spacing w:line="360" w:lineRule="auto"/>
        <w:rPr>
          <w:b/>
        </w:rPr>
      </w:pPr>
      <w:r w:rsidRPr="00FD222C">
        <w:rPr>
          <w:b/>
          <w:noProof/>
        </w:rPr>
        <w:drawing>
          <wp:inline distT="0" distB="0" distL="0" distR="0" wp14:anchorId="0897F949" wp14:editId="7616E334">
            <wp:extent cx="6280785" cy="1131570"/>
            <wp:effectExtent l="19050" t="19050" r="24765" b="11430"/>
            <wp:docPr id="15" name="Picture 1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131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F0573" w14:textId="00C59643" w:rsidR="00374CC1" w:rsidRDefault="00374CC1" w:rsidP="00374CC1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 xml:space="preserve">Ask user to input menu choice between </w:t>
      </w:r>
      <w:r>
        <w:rPr>
          <w:b/>
        </w:rPr>
        <w:t>1</w:t>
      </w:r>
      <w:r>
        <w:t xml:space="preserve"> and </w:t>
      </w:r>
      <w:r w:rsidR="00FD222C">
        <w:rPr>
          <w:b/>
        </w:rPr>
        <w:t>3</w:t>
      </w:r>
      <w:r>
        <w:t>.</w:t>
      </w:r>
    </w:p>
    <w:p w14:paraId="43A9358E" w14:textId="7B50D71E" w:rsidR="00FD222C" w:rsidRDefault="00374CC1" w:rsidP="00FD222C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 xml:space="preserve">If the user chooses </w:t>
      </w:r>
      <w:r w:rsidR="00FD222C" w:rsidRPr="00FD222C">
        <w:rPr>
          <w:b/>
        </w:rPr>
        <w:t>menu 1:</w:t>
      </w:r>
    </w:p>
    <w:p w14:paraId="11EF6953" w14:textId="61B1A9D3" w:rsidR="00374CC1" w:rsidRPr="00FD222C" w:rsidRDefault="00FD222C" w:rsidP="00374CC1">
      <w:pPr>
        <w:pStyle w:val="ListParagraph"/>
        <w:numPr>
          <w:ilvl w:val="1"/>
          <w:numId w:val="35"/>
        </w:numPr>
        <w:spacing w:line="360" w:lineRule="auto"/>
        <w:ind w:left="1134"/>
        <w:rPr>
          <w:b/>
        </w:rPr>
      </w:pPr>
      <w:r>
        <w:t>Show the current student data</w:t>
      </w:r>
    </w:p>
    <w:p w14:paraId="77CCF757" w14:textId="42215DC4" w:rsidR="00FD222C" w:rsidRPr="00FD222C" w:rsidRDefault="00FD222C" w:rsidP="00F01A7A">
      <w:pPr>
        <w:spacing w:line="360" w:lineRule="auto"/>
        <w:rPr>
          <w:b/>
        </w:rPr>
      </w:pPr>
      <w:r w:rsidRPr="00FD222C">
        <w:rPr>
          <w:b/>
          <w:noProof/>
        </w:rPr>
        <w:drawing>
          <wp:inline distT="0" distB="0" distL="0" distR="0" wp14:anchorId="1516ED24" wp14:editId="7A0B5670">
            <wp:extent cx="6280785" cy="522605"/>
            <wp:effectExtent l="19050" t="19050" r="2476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226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B5980" w14:textId="64405CC8" w:rsidR="00C4761D" w:rsidRPr="00226A4F" w:rsidRDefault="00FD222C" w:rsidP="00226A4F">
      <w:pPr>
        <w:pStyle w:val="ListParagraph"/>
        <w:numPr>
          <w:ilvl w:val="1"/>
          <w:numId w:val="35"/>
        </w:numPr>
        <w:spacing w:line="360" w:lineRule="auto"/>
        <w:ind w:left="1134"/>
        <w:rPr>
          <w:b/>
        </w:rPr>
      </w:pPr>
      <w:r>
        <w:t>Then return to main menu</w:t>
      </w:r>
    </w:p>
    <w:p w14:paraId="3CE9D44D" w14:textId="09D54D18" w:rsidR="00FD222C" w:rsidRDefault="00FD222C" w:rsidP="00FD222C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rPr>
          <w:bCs/>
        </w:rPr>
        <w:t xml:space="preserve">If the user chooses </w:t>
      </w:r>
      <w:r w:rsidRPr="00FD222C">
        <w:rPr>
          <w:b/>
        </w:rPr>
        <w:t>menu 2:</w:t>
      </w:r>
    </w:p>
    <w:p w14:paraId="71826124" w14:textId="77777777" w:rsidR="00FD222C" w:rsidRPr="00FD222C" w:rsidRDefault="00FD222C" w:rsidP="00FD222C">
      <w:pPr>
        <w:pStyle w:val="ListParagraph"/>
        <w:numPr>
          <w:ilvl w:val="1"/>
          <w:numId w:val="35"/>
        </w:numPr>
        <w:spacing w:line="360" w:lineRule="auto"/>
        <w:ind w:left="1134"/>
        <w:rPr>
          <w:b/>
        </w:rPr>
      </w:pPr>
      <w:r>
        <w:t>Show the current student data</w:t>
      </w:r>
    </w:p>
    <w:p w14:paraId="1BBB2EEF" w14:textId="0CD7236E" w:rsidR="00843EC4" w:rsidRPr="00016511" w:rsidRDefault="00FD222C" w:rsidP="00F01A7A">
      <w:pPr>
        <w:spacing w:line="360" w:lineRule="auto"/>
        <w:rPr>
          <w:b/>
        </w:rPr>
      </w:pPr>
      <w:r w:rsidRPr="00FD222C">
        <w:rPr>
          <w:b/>
          <w:noProof/>
        </w:rPr>
        <w:drawing>
          <wp:inline distT="0" distB="0" distL="0" distR="0" wp14:anchorId="45EB498F" wp14:editId="6E71DE18">
            <wp:extent cx="6280785" cy="522605"/>
            <wp:effectExtent l="19050" t="19050" r="2476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226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D1733" w14:textId="326139D8" w:rsidR="00843EC4" w:rsidRDefault="00843EC4" w:rsidP="00843EC4">
      <w:pPr>
        <w:pStyle w:val="ListParagraph"/>
        <w:numPr>
          <w:ilvl w:val="1"/>
          <w:numId w:val="35"/>
        </w:numPr>
        <w:spacing w:line="360" w:lineRule="auto"/>
        <w:ind w:left="1134"/>
        <w:rPr>
          <w:b/>
        </w:rPr>
      </w:pPr>
      <w:r>
        <w:t xml:space="preserve">Ask user to input </w:t>
      </w:r>
      <w:r>
        <w:rPr>
          <w:b/>
        </w:rPr>
        <w:t>gpa</w:t>
      </w:r>
      <w:r>
        <w:t xml:space="preserve">. Validate </w:t>
      </w:r>
      <w:r w:rsidRPr="00136D9B">
        <w:rPr>
          <w:b/>
          <w:bCs/>
        </w:rPr>
        <w:t>gpa</w:t>
      </w:r>
      <w:r>
        <w:t xml:space="preserve"> must be between </w:t>
      </w:r>
      <w:r>
        <w:rPr>
          <w:b/>
        </w:rPr>
        <w:t>0.0 – 4.0 (inclusive).</w:t>
      </w:r>
    </w:p>
    <w:p w14:paraId="56F4E31E" w14:textId="5651D89D" w:rsidR="00843EC4" w:rsidRPr="00843EC4" w:rsidRDefault="00843EC4" w:rsidP="00F01A7A">
      <w:pPr>
        <w:spacing w:line="360" w:lineRule="auto"/>
        <w:rPr>
          <w:b/>
        </w:rPr>
      </w:pPr>
      <w:r w:rsidRPr="00843EC4">
        <w:rPr>
          <w:b/>
          <w:noProof/>
        </w:rPr>
        <w:drawing>
          <wp:inline distT="0" distB="0" distL="0" distR="0" wp14:anchorId="1CEFE4CA" wp14:editId="120A9095">
            <wp:extent cx="6280785" cy="177800"/>
            <wp:effectExtent l="19050" t="19050" r="2476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77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73DDF" w14:textId="7AFA3DF2" w:rsidR="00843EC4" w:rsidRPr="00843EC4" w:rsidRDefault="00843EC4" w:rsidP="00843EC4">
      <w:pPr>
        <w:pStyle w:val="ListParagraph"/>
        <w:numPr>
          <w:ilvl w:val="1"/>
          <w:numId w:val="35"/>
        </w:numPr>
        <w:spacing w:line="360" w:lineRule="auto"/>
        <w:ind w:left="1134"/>
        <w:rPr>
          <w:b/>
        </w:rPr>
      </w:pPr>
      <w:r>
        <w:t>Then show success update data and return to main menu.</w:t>
      </w:r>
    </w:p>
    <w:p w14:paraId="0C07A533" w14:textId="7081BEA5" w:rsidR="00843EC4" w:rsidRPr="00843EC4" w:rsidRDefault="00843EC4" w:rsidP="00F01A7A">
      <w:pPr>
        <w:spacing w:line="360" w:lineRule="auto"/>
        <w:rPr>
          <w:b/>
        </w:rPr>
      </w:pPr>
      <w:r w:rsidRPr="00843EC4">
        <w:rPr>
          <w:b/>
          <w:noProof/>
        </w:rPr>
        <w:drawing>
          <wp:inline distT="0" distB="0" distL="0" distR="0" wp14:anchorId="32951218" wp14:editId="13A087DD">
            <wp:extent cx="6280785" cy="194945"/>
            <wp:effectExtent l="19050" t="19050" r="2476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94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5641B" w14:textId="67B13CD8" w:rsidR="00374CC1" w:rsidRDefault="00374CC1" w:rsidP="00374CC1">
      <w:pPr>
        <w:pStyle w:val="ListParagraph"/>
        <w:numPr>
          <w:ilvl w:val="0"/>
          <w:numId w:val="37"/>
        </w:numPr>
        <w:spacing w:line="360" w:lineRule="auto"/>
      </w:pPr>
      <w:r>
        <w:t xml:space="preserve">If user choose </w:t>
      </w:r>
      <w:r>
        <w:rPr>
          <w:b/>
        </w:rPr>
        <w:t xml:space="preserve">Exit (Menu </w:t>
      </w:r>
      <w:r w:rsidR="00843EC4">
        <w:rPr>
          <w:b/>
        </w:rPr>
        <w:t>3</w:t>
      </w:r>
      <w:r>
        <w:rPr>
          <w:b/>
        </w:rPr>
        <w:t>)</w:t>
      </w:r>
      <w:r>
        <w:t>, the program ends.</w:t>
      </w:r>
    </w:p>
    <w:p w14:paraId="787E29AF" w14:textId="77777777" w:rsidR="00374CC1" w:rsidRDefault="00374CC1" w:rsidP="00374CC1">
      <w:pPr>
        <w:spacing w:line="360" w:lineRule="auto"/>
      </w:pPr>
    </w:p>
    <w:p w14:paraId="1B122287" w14:textId="08CCDF1A" w:rsidR="00BC6DE8" w:rsidRPr="00D317AA" w:rsidRDefault="001404E2" w:rsidP="00820777">
      <w:pPr>
        <w:ind w:left="20"/>
        <w:jc w:val="center"/>
      </w:pPr>
      <w:r>
        <w:rPr>
          <w:b/>
        </w:rPr>
        <w:t>Please ask your teaching assistant if there is if there are any related questions.</w:t>
      </w:r>
    </w:p>
    <w:sectPr w:rsidR="00BC6DE8" w:rsidRPr="00D317AA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B06A" w14:textId="77777777" w:rsidR="000F2AC7" w:rsidRDefault="000F2AC7" w:rsidP="00273E4A">
      <w:r>
        <w:separator/>
      </w:r>
    </w:p>
  </w:endnote>
  <w:endnote w:type="continuationSeparator" w:id="0">
    <w:p w14:paraId="02A160A5" w14:textId="77777777" w:rsidR="000F2AC7" w:rsidRDefault="000F2AC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5082F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BF06090" wp14:editId="2FB54F5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597C127" w14:textId="77777777" w:rsidR="005B66A9" w:rsidRPr="006F549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F5498">
      <w:rPr>
        <w:sz w:val="22"/>
        <w:szCs w:val="22"/>
      </w:rPr>
      <w:t>Page</w:t>
    </w:r>
    <w:r w:rsidRPr="006F549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PAGE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C609E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  <w:r w:rsidR="005B66A9" w:rsidRPr="006F5498">
          <w:rPr>
            <w:sz w:val="22"/>
            <w:szCs w:val="22"/>
            <w:lang w:val="id-ID"/>
          </w:rPr>
          <w:t xml:space="preserve"> of </w:t>
        </w:r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NUMPAGES 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C609E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</w:sdtContent>
    </w:sdt>
  </w:p>
  <w:p w14:paraId="29D9B2F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7953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9B1FDC5" wp14:editId="1C6152B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FFC52D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E0325AD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9C9256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78FD" w14:textId="77777777" w:rsidR="000F2AC7" w:rsidRDefault="000F2AC7" w:rsidP="00273E4A">
      <w:r>
        <w:separator/>
      </w:r>
    </w:p>
  </w:footnote>
  <w:footnote w:type="continuationSeparator" w:id="0">
    <w:p w14:paraId="255108D3" w14:textId="77777777" w:rsidR="000F2AC7" w:rsidRDefault="000F2AC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45F7806" w14:textId="77777777" w:rsidTr="005D0782">
      <w:tc>
        <w:tcPr>
          <w:tcW w:w="5220" w:type="dxa"/>
        </w:tcPr>
        <w:p w14:paraId="3466B9A1" w14:textId="3734712D" w:rsidR="00105A2E" w:rsidRPr="006F5498" w:rsidRDefault="000C742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87363A">
            <w:rPr>
              <w:b/>
              <w:sz w:val="20"/>
            </w:rPr>
            <w:t>092</w:t>
          </w:r>
          <w:r w:rsidR="00105A2E"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63EC1E9E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D8C7C3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185EB2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DC5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D4"/>
    <w:multiLevelType w:val="hybridMultilevel"/>
    <w:tmpl w:val="D43A41D8"/>
    <w:lvl w:ilvl="0" w:tplc="534CE1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B47"/>
    <w:multiLevelType w:val="hybridMultilevel"/>
    <w:tmpl w:val="5F22F3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17A5AE0">
      <w:start w:val="1"/>
      <w:numFmt w:val="decimal"/>
      <w:lvlText w:val="%3."/>
      <w:lvlJc w:val="left"/>
      <w:pPr>
        <w:ind w:left="2520" w:hanging="360"/>
      </w:pPr>
      <w:rPr>
        <w:rFonts w:ascii="Times New Roman" w:eastAsia="MS Mincho" w:hAnsi="Times New Roman" w:cs="Times New Roman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C5BA5"/>
    <w:multiLevelType w:val="hybridMultilevel"/>
    <w:tmpl w:val="5B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74BC8"/>
    <w:multiLevelType w:val="hybridMultilevel"/>
    <w:tmpl w:val="E0DE5EA8"/>
    <w:lvl w:ilvl="0" w:tplc="ABA208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3E72B4"/>
    <w:multiLevelType w:val="hybridMultilevel"/>
    <w:tmpl w:val="F7A894B4"/>
    <w:lvl w:ilvl="0" w:tplc="274C12B8">
      <w:start w:val="1"/>
      <w:numFmt w:val="decimal"/>
      <w:lvlText w:val="%1."/>
      <w:lvlJc w:val="left"/>
      <w:pPr>
        <w:ind w:left="450" w:hanging="360"/>
      </w:pPr>
      <w:rPr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F4515"/>
    <w:multiLevelType w:val="hybridMultilevel"/>
    <w:tmpl w:val="12C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94C75"/>
    <w:multiLevelType w:val="hybridMultilevel"/>
    <w:tmpl w:val="6B54DD0A"/>
    <w:lvl w:ilvl="0" w:tplc="6582B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2468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4C3007B1"/>
    <w:multiLevelType w:val="hybridMultilevel"/>
    <w:tmpl w:val="9F9228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08715C"/>
    <w:multiLevelType w:val="hybridMultilevel"/>
    <w:tmpl w:val="68642746"/>
    <w:lvl w:ilvl="0" w:tplc="4404C7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75BF4"/>
    <w:multiLevelType w:val="hybridMultilevel"/>
    <w:tmpl w:val="A6C69552"/>
    <w:lvl w:ilvl="0" w:tplc="F528C0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D1711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6570E2"/>
    <w:multiLevelType w:val="hybridMultilevel"/>
    <w:tmpl w:val="AEB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EE500F"/>
    <w:multiLevelType w:val="hybridMultilevel"/>
    <w:tmpl w:val="332C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7"/>
  </w:num>
  <w:num w:numId="5">
    <w:abstractNumId w:val="23"/>
  </w:num>
  <w:num w:numId="6">
    <w:abstractNumId w:val="18"/>
  </w:num>
  <w:num w:numId="7">
    <w:abstractNumId w:val="24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27"/>
  </w:num>
  <w:num w:numId="15">
    <w:abstractNumId w:val="0"/>
  </w:num>
  <w:num w:numId="16">
    <w:abstractNumId w:val="5"/>
  </w:num>
  <w:num w:numId="17">
    <w:abstractNumId w:val="0"/>
  </w:num>
  <w:num w:numId="18">
    <w:abstractNumId w:val="13"/>
  </w:num>
  <w:num w:numId="19">
    <w:abstractNumId w:val="12"/>
  </w:num>
  <w:num w:numId="20">
    <w:abstractNumId w:val="1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20"/>
  </w:num>
  <w:num w:numId="25">
    <w:abstractNumId w:val="21"/>
  </w:num>
  <w:num w:numId="26">
    <w:abstractNumId w:val="15"/>
  </w:num>
  <w:num w:numId="27">
    <w:abstractNumId w:val="3"/>
  </w:num>
  <w:num w:numId="28">
    <w:abstractNumId w:val="14"/>
  </w:num>
  <w:num w:numId="29">
    <w:abstractNumId w:val="16"/>
  </w:num>
  <w:num w:numId="30">
    <w:abstractNumId w:val="10"/>
  </w:num>
  <w:num w:numId="3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2"/>
  </w:num>
  <w:num w:numId="33">
    <w:abstractNumId w:val="18"/>
  </w:num>
  <w:num w:numId="34">
    <w:abstractNumId w:val="16"/>
  </w:num>
  <w:num w:numId="35">
    <w:abstractNumId w:val="10"/>
  </w:num>
  <w:num w:numId="36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01D01"/>
    <w:rsid w:val="00016511"/>
    <w:rsid w:val="00020F10"/>
    <w:rsid w:val="00025EF3"/>
    <w:rsid w:val="00031C25"/>
    <w:rsid w:val="00051154"/>
    <w:rsid w:val="00057C71"/>
    <w:rsid w:val="00072DE7"/>
    <w:rsid w:val="000732DF"/>
    <w:rsid w:val="000A0C90"/>
    <w:rsid w:val="000A23D8"/>
    <w:rsid w:val="000A3F41"/>
    <w:rsid w:val="000A43C2"/>
    <w:rsid w:val="000B69D0"/>
    <w:rsid w:val="000C3015"/>
    <w:rsid w:val="000C742D"/>
    <w:rsid w:val="000D1A71"/>
    <w:rsid w:val="000F057A"/>
    <w:rsid w:val="000F1EBF"/>
    <w:rsid w:val="000F2AC7"/>
    <w:rsid w:val="000F3EB6"/>
    <w:rsid w:val="000F5E5D"/>
    <w:rsid w:val="000F779E"/>
    <w:rsid w:val="000F7C01"/>
    <w:rsid w:val="000F7CFC"/>
    <w:rsid w:val="000F7FC6"/>
    <w:rsid w:val="001012F7"/>
    <w:rsid w:val="00105A2E"/>
    <w:rsid w:val="001128B6"/>
    <w:rsid w:val="001128D4"/>
    <w:rsid w:val="00122BC2"/>
    <w:rsid w:val="00126822"/>
    <w:rsid w:val="00131DAA"/>
    <w:rsid w:val="00136D9B"/>
    <w:rsid w:val="001404E2"/>
    <w:rsid w:val="001455D3"/>
    <w:rsid w:val="00145C2E"/>
    <w:rsid w:val="00147E05"/>
    <w:rsid w:val="00150E94"/>
    <w:rsid w:val="00151847"/>
    <w:rsid w:val="00154BA2"/>
    <w:rsid w:val="0015698F"/>
    <w:rsid w:val="001639AC"/>
    <w:rsid w:val="00183F26"/>
    <w:rsid w:val="00187566"/>
    <w:rsid w:val="001955A6"/>
    <w:rsid w:val="001A0C4E"/>
    <w:rsid w:val="001A300E"/>
    <w:rsid w:val="001B3A2E"/>
    <w:rsid w:val="001B3BA7"/>
    <w:rsid w:val="001B3E36"/>
    <w:rsid w:val="001C7A2B"/>
    <w:rsid w:val="001D4810"/>
    <w:rsid w:val="001E4042"/>
    <w:rsid w:val="001E594A"/>
    <w:rsid w:val="001E637E"/>
    <w:rsid w:val="001E7ABE"/>
    <w:rsid w:val="001F4A2C"/>
    <w:rsid w:val="001F64B6"/>
    <w:rsid w:val="00224780"/>
    <w:rsid w:val="00226A4F"/>
    <w:rsid w:val="00235C36"/>
    <w:rsid w:val="002376FA"/>
    <w:rsid w:val="00243C55"/>
    <w:rsid w:val="0025769A"/>
    <w:rsid w:val="0025798B"/>
    <w:rsid w:val="0027030F"/>
    <w:rsid w:val="00273E4A"/>
    <w:rsid w:val="00281799"/>
    <w:rsid w:val="002841B3"/>
    <w:rsid w:val="002956DC"/>
    <w:rsid w:val="00296DA6"/>
    <w:rsid w:val="002A07C0"/>
    <w:rsid w:val="002A138B"/>
    <w:rsid w:val="002A66E0"/>
    <w:rsid w:val="002A735E"/>
    <w:rsid w:val="002B00F2"/>
    <w:rsid w:val="002B3712"/>
    <w:rsid w:val="002B3969"/>
    <w:rsid w:val="002B7CDD"/>
    <w:rsid w:val="002C3AC5"/>
    <w:rsid w:val="002C3CF2"/>
    <w:rsid w:val="002C439B"/>
    <w:rsid w:val="002C7FC0"/>
    <w:rsid w:val="002D1472"/>
    <w:rsid w:val="002D7F31"/>
    <w:rsid w:val="002E3324"/>
    <w:rsid w:val="003002A2"/>
    <w:rsid w:val="00305136"/>
    <w:rsid w:val="003054E4"/>
    <w:rsid w:val="00317894"/>
    <w:rsid w:val="00320A74"/>
    <w:rsid w:val="00320C87"/>
    <w:rsid w:val="00321362"/>
    <w:rsid w:val="00321DBF"/>
    <w:rsid w:val="00323347"/>
    <w:rsid w:val="00333FC7"/>
    <w:rsid w:val="003432E6"/>
    <w:rsid w:val="003439D3"/>
    <w:rsid w:val="00347F1A"/>
    <w:rsid w:val="003615F8"/>
    <w:rsid w:val="00363C78"/>
    <w:rsid w:val="00363FB3"/>
    <w:rsid w:val="0036420F"/>
    <w:rsid w:val="00366408"/>
    <w:rsid w:val="0036669F"/>
    <w:rsid w:val="00366844"/>
    <w:rsid w:val="00374CC1"/>
    <w:rsid w:val="0037553B"/>
    <w:rsid w:val="0038376D"/>
    <w:rsid w:val="00384C7B"/>
    <w:rsid w:val="00387D06"/>
    <w:rsid w:val="003964E0"/>
    <w:rsid w:val="003A1788"/>
    <w:rsid w:val="003B1D05"/>
    <w:rsid w:val="003B27CC"/>
    <w:rsid w:val="003B5F77"/>
    <w:rsid w:val="003C0A29"/>
    <w:rsid w:val="003C1CE6"/>
    <w:rsid w:val="003D7084"/>
    <w:rsid w:val="003F71D2"/>
    <w:rsid w:val="004002B8"/>
    <w:rsid w:val="004074A1"/>
    <w:rsid w:val="00420AFF"/>
    <w:rsid w:val="00421152"/>
    <w:rsid w:val="00422134"/>
    <w:rsid w:val="004234C0"/>
    <w:rsid w:val="0042788B"/>
    <w:rsid w:val="00433F7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62E4"/>
    <w:rsid w:val="00494E4C"/>
    <w:rsid w:val="004A25FE"/>
    <w:rsid w:val="004A4CD2"/>
    <w:rsid w:val="004A6F1F"/>
    <w:rsid w:val="004B47B5"/>
    <w:rsid w:val="004B6AFE"/>
    <w:rsid w:val="004C0F0C"/>
    <w:rsid w:val="004C3E00"/>
    <w:rsid w:val="004D176C"/>
    <w:rsid w:val="004D4C0A"/>
    <w:rsid w:val="004E7352"/>
    <w:rsid w:val="005142C9"/>
    <w:rsid w:val="00520E03"/>
    <w:rsid w:val="005314B7"/>
    <w:rsid w:val="00535DA7"/>
    <w:rsid w:val="005367DB"/>
    <w:rsid w:val="005447D7"/>
    <w:rsid w:val="00552E13"/>
    <w:rsid w:val="0055410B"/>
    <w:rsid w:val="0055581F"/>
    <w:rsid w:val="00556E41"/>
    <w:rsid w:val="00571B72"/>
    <w:rsid w:val="00572C41"/>
    <w:rsid w:val="00582417"/>
    <w:rsid w:val="00582E4C"/>
    <w:rsid w:val="005849E9"/>
    <w:rsid w:val="00585154"/>
    <w:rsid w:val="005877B4"/>
    <w:rsid w:val="005A072D"/>
    <w:rsid w:val="005A32DD"/>
    <w:rsid w:val="005A787F"/>
    <w:rsid w:val="005B07D4"/>
    <w:rsid w:val="005B3392"/>
    <w:rsid w:val="005B66A9"/>
    <w:rsid w:val="005B744C"/>
    <w:rsid w:val="005C156C"/>
    <w:rsid w:val="005C19B6"/>
    <w:rsid w:val="005C66F7"/>
    <w:rsid w:val="005C779F"/>
    <w:rsid w:val="005D0782"/>
    <w:rsid w:val="005F47E6"/>
    <w:rsid w:val="005F794B"/>
    <w:rsid w:val="0060201C"/>
    <w:rsid w:val="0060486C"/>
    <w:rsid w:val="00606A9C"/>
    <w:rsid w:val="00622F3A"/>
    <w:rsid w:val="00635EE5"/>
    <w:rsid w:val="00643F75"/>
    <w:rsid w:val="006465F2"/>
    <w:rsid w:val="00653874"/>
    <w:rsid w:val="00654920"/>
    <w:rsid w:val="00664137"/>
    <w:rsid w:val="0067443D"/>
    <w:rsid w:val="00687C19"/>
    <w:rsid w:val="006A1794"/>
    <w:rsid w:val="006D36BC"/>
    <w:rsid w:val="006E36D3"/>
    <w:rsid w:val="006E4E52"/>
    <w:rsid w:val="006F4D80"/>
    <w:rsid w:val="006F5498"/>
    <w:rsid w:val="00701ECA"/>
    <w:rsid w:val="00710425"/>
    <w:rsid w:val="00720962"/>
    <w:rsid w:val="00721893"/>
    <w:rsid w:val="0072245D"/>
    <w:rsid w:val="00737595"/>
    <w:rsid w:val="00746C0F"/>
    <w:rsid w:val="00755D26"/>
    <w:rsid w:val="00774EC3"/>
    <w:rsid w:val="00787247"/>
    <w:rsid w:val="007A3E90"/>
    <w:rsid w:val="007A7F4B"/>
    <w:rsid w:val="007B5A6A"/>
    <w:rsid w:val="007C1C37"/>
    <w:rsid w:val="007D6E64"/>
    <w:rsid w:val="007D76E8"/>
    <w:rsid w:val="007E0EE7"/>
    <w:rsid w:val="007E1EA1"/>
    <w:rsid w:val="00801FE1"/>
    <w:rsid w:val="00810737"/>
    <w:rsid w:val="0081133B"/>
    <w:rsid w:val="00811C48"/>
    <w:rsid w:val="00816D3F"/>
    <w:rsid w:val="00820777"/>
    <w:rsid w:val="0083398D"/>
    <w:rsid w:val="0083459F"/>
    <w:rsid w:val="0083780E"/>
    <w:rsid w:val="00843EC4"/>
    <w:rsid w:val="00865DF8"/>
    <w:rsid w:val="008674E6"/>
    <w:rsid w:val="0087363A"/>
    <w:rsid w:val="00876001"/>
    <w:rsid w:val="00876A58"/>
    <w:rsid w:val="008939EF"/>
    <w:rsid w:val="00894072"/>
    <w:rsid w:val="00895B8D"/>
    <w:rsid w:val="008B212E"/>
    <w:rsid w:val="008B7541"/>
    <w:rsid w:val="008C1A4A"/>
    <w:rsid w:val="008C6000"/>
    <w:rsid w:val="008D1B94"/>
    <w:rsid w:val="008D411F"/>
    <w:rsid w:val="009010C1"/>
    <w:rsid w:val="0090372F"/>
    <w:rsid w:val="00905474"/>
    <w:rsid w:val="0092467C"/>
    <w:rsid w:val="00927E90"/>
    <w:rsid w:val="00932B6E"/>
    <w:rsid w:val="0093677F"/>
    <w:rsid w:val="00937B93"/>
    <w:rsid w:val="00944ADA"/>
    <w:rsid w:val="00952515"/>
    <w:rsid w:val="009568C5"/>
    <w:rsid w:val="00961A2D"/>
    <w:rsid w:val="00971B6C"/>
    <w:rsid w:val="0097243E"/>
    <w:rsid w:val="00973849"/>
    <w:rsid w:val="009832E4"/>
    <w:rsid w:val="00993773"/>
    <w:rsid w:val="009A2464"/>
    <w:rsid w:val="009A29B5"/>
    <w:rsid w:val="009A3737"/>
    <w:rsid w:val="009A60F6"/>
    <w:rsid w:val="009B1E31"/>
    <w:rsid w:val="009C0C29"/>
    <w:rsid w:val="009C4AEE"/>
    <w:rsid w:val="009C7801"/>
    <w:rsid w:val="009C7EEA"/>
    <w:rsid w:val="009D09DE"/>
    <w:rsid w:val="009E29D9"/>
    <w:rsid w:val="00A07A59"/>
    <w:rsid w:val="00A1473C"/>
    <w:rsid w:val="00A32343"/>
    <w:rsid w:val="00A3525F"/>
    <w:rsid w:val="00A46082"/>
    <w:rsid w:val="00A50AF3"/>
    <w:rsid w:val="00A52AB7"/>
    <w:rsid w:val="00A53D38"/>
    <w:rsid w:val="00A552D5"/>
    <w:rsid w:val="00A56E97"/>
    <w:rsid w:val="00A650B5"/>
    <w:rsid w:val="00A65DD8"/>
    <w:rsid w:val="00A668CD"/>
    <w:rsid w:val="00A73838"/>
    <w:rsid w:val="00A9198F"/>
    <w:rsid w:val="00A933D3"/>
    <w:rsid w:val="00AA1407"/>
    <w:rsid w:val="00AA15A1"/>
    <w:rsid w:val="00AA2C83"/>
    <w:rsid w:val="00AB0E0A"/>
    <w:rsid w:val="00AB42BB"/>
    <w:rsid w:val="00AC0C63"/>
    <w:rsid w:val="00AC5D98"/>
    <w:rsid w:val="00AD0B16"/>
    <w:rsid w:val="00AD2114"/>
    <w:rsid w:val="00AD7B46"/>
    <w:rsid w:val="00AE0633"/>
    <w:rsid w:val="00AE1AE9"/>
    <w:rsid w:val="00AE39D8"/>
    <w:rsid w:val="00AE548F"/>
    <w:rsid w:val="00AE661D"/>
    <w:rsid w:val="00AF1150"/>
    <w:rsid w:val="00AF264E"/>
    <w:rsid w:val="00AF338E"/>
    <w:rsid w:val="00B04C4C"/>
    <w:rsid w:val="00B17AD5"/>
    <w:rsid w:val="00B212C7"/>
    <w:rsid w:val="00B23F2F"/>
    <w:rsid w:val="00B25A20"/>
    <w:rsid w:val="00B400C6"/>
    <w:rsid w:val="00B40AEA"/>
    <w:rsid w:val="00B43C05"/>
    <w:rsid w:val="00B440FB"/>
    <w:rsid w:val="00B4674F"/>
    <w:rsid w:val="00B50812"/>
    <w:rsid w:val="00B517FB"/>
    <w:rsid w:val="00B636C8"/>
    <w:rsid w:val="00B67595"/>
    <w:rsid w:val="00B7140C"/>
    <w:rsid w:val="00B81979"/>
    <w:rsid w:val="00B842A7"/>
    <w:rsid w:val="00B86ADF"/>
    <w:rsid w:val="00B94574"/>
    <w:rsid w:val="00B948DA"/>
    <w:rsid w:val="00B9609E"/>
    <w:rsid w:val="00BA596A"/>
    <w:rsid w:val="00BC6DE8"/>
    <w:rsid w:val="00BD24B3"/>
    <w:rsid w:val="00BD7825"/>
    <w:rsid w:val="00BE0705"/>
    <w:rsid w:val="00BF2997"/>
    <w:rsid w:val="00BF5C4B"/>
    <w:rsid w:val="00BF7C45"/>
    <w:rsid w:val="00C006E0"/>
    <w:rsid w:val="00C00F4B"/>
    <w:rsid w:val="00C03F0A"/>
    <w:rsid w:val="00C241F5"/>
    <w:rsid w:val="00C25F66"/>
    <w:rsid w:val="00C270FC"/>
    <w:rsid w:val="00C3419E"/>
    <w:rsid w:val="00C343FF"/>
    <w:rsid w:val="00C44051"/>
    <w:rsid w:val="00C4761D"/>
    <w:rsid w:val="00C525FC"/>
    <w:rsid w:val="00C56C03"/>
    <w:rsid w:val="00C57A8A"/>
    <w:rsid w:val="00C57FE8"/>
    <w:rsid w:val="00C6549A"/>
    <w:rsid w:val="00C666E8"/>
    <w:rsid w:val="00C8483C"/>
    <w:rsid w:val="00C915BF"/>
    <w:rsid w:val="00C94310"/>
    <w:rsid w:val="00CA12EA"/>
    <w:rsid w:val="00CB3B33"/>
    <w:rsid w:val="00CB736B"/>
    <w:rsid w:val="00CC1C15"/>
    <w:rsid w:val="00CD0503"/>
    <w:rsid w:val="00CD0CEE"/>
    <w:rsid w:val="00CD64BC"/>
    <w:rsid w:val="00CF11B0"/>
    <w:rsid w:val="00D03F41"/>
    <w:rsid w:val="00D13456"/>
    <w:rsid w:val="00D2225F"/>
    <w:rsid w:val="00D22C95"/>
    <w:rsid w:val="00D30822"/>
    <w:rsid w:val="00D317AA"/>
    <w:rsid w:val="00D3685C"/>
    <w:rsid w:val="00D37E0D"/>
    <w:rsid w:val="00D47C75"/>
    <w:rsid w:val="00D50AB4"/>
    <w:rsid w:val="00D52AAD"/>
    <w:rsid w:val="00D60A6D"/>
    <w:rsid w:val="00D668CD"/>
    <w:rsid w:val="00D67DFC"/>
    <w:rsid w:val="00D855E2"/>
    <w:rsid w:val="00D95848"/>
    <w:rsid w:val="00DA3DDD"/>
    <w:rsid w:val="00DA4A85"/>
    <w:rsid w:val="00DA6890"/>
    <w:rsid w:val="00DA6904"/>
    <w:rsid w:val="00DB0A75"/>
    <w:rsid w:val="00DB2755"/>
    <w:rsid w:val="00DB3DF1"/>
    <w:rsid w:val="00DB5A36"/>
    <w:rsid w:val="00DC4B9D"/>
    <w:rsid w:val="00DC609E"/>
    <w:rsid w:val="00DC700A"/>
    <w:rsid w:val="00DE2FA6"/>
    <w:rsid w:val="00DF2179"/>
    <w:rsid w:val="00DF224B"/>
    <w:rsid w:val="00E01372"/>
    <w:rsid w:val="00E0375C"/>
    <w:rsid w:val="00E03DA9"/>
    <w:rsid w:val="00E047D9"/>
    <w:rsid w:val="00E3264F"/>
    <w:rsid w:val="00E335DA"/>
    <w:rsid w:val="00E36B77"/>
    <w:rsid w:val="00E36EA8"/>
    <w:rsid w:val="00E40202"/>
    <w:rsid w:val="00E451AF"/>
    <w:rsid w:val="00E502A7"/>
    <w:rsid w:val="00E642BF"/>
    <w:rsid w:val="00E660C4"/>
    <w:rsid w:val="00E722C6"/>
    <w:rsid w:val="00E83F0C"/>
    <w:rsid w:val="00EB2B44"/>
    <w:rsid w:val="00EB5190"/>
    <w:rsid w:val="00EC4812"/>
    <w:rsid w:val="00EC7D61"/>
    <w:rsid w:val="00ED5890"/>
    <w:rsid w:val="00EF17AC"/>
    <w:rsid w:val="00EF34D6"/>
    <w:rsid w:val="00F01A7A"/>
    <w:rsid w:val="00F228ED"/>
    <w:rsid w:val="00F22A92"/>
    <w:rsid w:val="00F2595B"/>
    <w:rsid w:val="00F36E33"/>
    <w:rsid w:val="00F40F73"/>
    <w:rsid w:val="00F42B60"/>
    <w:rsid w:val="00F53807"/>
    <w:rsid w:val="00F53BA6"/>
    <w:rsid w:val="00F70AF3"/>
    <w:rsid w:val="00F712CE"/>
    <w:rsid w:val="00F80742"/>
    <w:rsid w:val="00F8529F"/>
    <w:rsid w:val="00F955DA"/>
    <w:rsid w:val="00F96E8B"/>
    <w:rsid w:val="00FA41A2"/>
    <w:rsid w:val="00FC245F"/>
    <w:rsid w:val="00FD0CB3"/>
    <w:rsid w:val="00FD222C"/>
    <w:rsid w:val="00FE7E5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84370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EC3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ps">
    <w:name w:val="hps"/>
    <w:basedOn w:val="DefaultParagraphFont"/>
    <w:rsid w:val="00320A74"/>
  </w:style>
  <w:style w:type="table" w:styleId="ListTable3">
    <w:name w:val="List Table 3"/>
    <w:basedOn w:val="TableNormal"/>
    <w:uiPriority w:val="48"/>
    <w:rsid w:val="00320A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ECAC-F613-4B17-AB09-DFF47870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69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183</cp:revision>
  <dcterms:created xsi:type="dcterms:W3CDTF">2017-06-21T03:38:00Z</dcterms:created>
  <dcterms:modified xsi:type="dcterms:W3CDTF">2021-08-02T11:36:00Z</dcterms:modified>
</cp:coreProperties>
</file>